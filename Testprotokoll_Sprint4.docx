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8401B" w14:textId="77777777" w:rsidR="00D4644C" w:rsidRDefault="00F6567B">
      <w:pPr>
        <w:pStyle w:val="Titel-Projektbezeichnung1"/>
        <w:rPr>
          <w:lang w:val="fr-CH"/>
        </w:rPr>
      </w:pPr>
      <w:r>
        <w:rPr>
          <w:lang w:val="fr-CH"/>
        </w:rPr>
        <w:t>Procès-verbal de test</w:t>
      </w:r>
    </w:p>
    <w:p w14:paraId="0F40176A" w14:textId="77777777" w:rsidR="00D4644C" w:rsidRPr="004313F1" w:rsidRDefault="004313F1">
      <w:pPr>
        <w:pStyle w:val="Titel-Projektbezeichnung2"/>
        <w:rPr>
          <w:lang w:val="fr-CH"/>
        </w:rPr>
      </w:pPr>
      <w:r>
        <w:rPr>
          <w:lang w:val="fr-CH"/>
        </w:rPr>
        <w:t>Love Mirroring</w:t>
      </w:r>
    </w:p>
    <w:p w14:paraId="28CEFB8D" w14:textId="77777777" w:rsidR="00D4644C" w:rsidRDefault="00D4644C">
      <w:pPr>
        <w:pStyle w:val="Absatz0Pt"/>
        <w:rPr>
          <w:lang w:val="fr-CH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68"/>
        <w:gridCol w:w="6453"/>
      </w:tblGrid>
      <w:tr w:rsidR="00D4644C" w14:paraId="0F38FD1E" w14:textId="77777777">
        <w:tc>
          <w:tcPr>
            <w:tcW w:w="2268" w:type="dxa"/>
            <w:hideMark/>
          </w:tcPr>
          <w:p w14:paraId="279512FC" w14:textId="77777777"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Classification</w:t>
            </w:r>
          </w:p>
        </w:tc>
        <w:sdt>
          <w:sdtPr>
            <w:rPr>
              <w:lang w:val="fr-CH"/>
            </w:rPr>
            <w:alias w:val="Classification"/>
            <w:tag w:val="Classification"/>
            <w:id w:val="1397174650"/>
            <w:placeholder>
              <w:docPart w:val="9ED9D0AA6CEF4C338C27CF37B1A36069"/>
            </w:placeholder>
            <w15:color w:val="66CCFF"/>
            <w:dropDownList>
              <w:listItem w:displayText="Sélectionnez un élément." w:value=""/>
              <w:listItem w:displayText="non classifié" w:value="non classifié"/>
              <w:listItem w:displayText="interne" w:value="interne"/>
              <w:listItem w:displayText="CONFIDENTIEL" w:value="CONFIDENTIEL"/>
              <w:listItem w:displayText="SECRET" w:value="SECRET"/>
            </w:dropDownList>
          </w:sdtPr>
          <w:sdtContent>
            <w:tc>
              <w:tcPr>
                <w:tcW w:w="6453" w:type="dxa"/>
                <w:hideMark/>
              </w:tcPr>
              <w:p w14:paraId="1D062152" w14:textId="77777777" w:rsidR="00D4644C" w:rsidRDefault="004313F1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non classifié</w:t>
                </w:r>
              </w:p>
            </w:tc>
          </w:sdtContent>
        </w:sdt>
      </w:tr>
      <w:tr w:rsidR="00D4644C" w14:paraId="192F26A3" w14:textId="77777777">
        <w:tc>
          <w:tcPr>
            <w:tcW w:w="2268" w:type="dxa"/>
            <w:hideMark/>
          </w:tcPr>
          <w:p w14:paraId="18530F77" w14:textId="77777777"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État</w:t>
            </w:r>
          </w:p>
        </w:tc>
        <w:sdt>
          <w:sdtPr>
            <w:rPr>
              <w:lang w:val="fr-CH"/>
            </w:rPr>
            <w:alias w:val="État"/>
            <w:tag w:val="État"/>
            <w:id w:val="-1024632016"/>
            <w:placeholder>
              <w:docPart w:val="DF1D60465BE349749ED67B2B1E45E715"/>
            </w:placeholder>
            <w15:color w:val="66CCFF"/>
            <w:dropDownList>
              <w:listItem w:displayText="Sélectionnez un élément." w:value=""/>
              <w:listItem w:displayText="en cours d'élaboration" w:value="en cours d'élaboration"/>
              <w:listItem w:displayText="en cours d'examen" w:value="en cours d'examen"/>
              <w:listItem w:displayText="approuvé pour utilisation" w:value="approuvé pour utilisation"/>
            </w:dropDownList>
          </w:sdtPr>
          <w:sdtContent>
            <w:tc>
              <w:tcPr>
                <w:tcW w:w="6453" w:type="dxa"/>
                <w:vAlign w:val="center"/>
                <w:hideMark/>
              </w:tcPr>
              <w:p w14:paraId="4584F81C" w14:textId="77777777" w:rsidR="00D4644C" w:rsidRDefault="004313F1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en cours d'élaboration</w:t>
                </w:r>
              </w:p>
            </w:tc>
          </w:sdtContent>
        </w:sdt>
      </w:tr>
      <w:tr w:rsidR="00D4644C" w14:paraId="6E233EC1" w14:textId="77777777">
        <w:tc>
          <w:tcPr>
            <w:tcW w:w="2268" w:type="dxa"/>
          </w:tcPr>
          <w:p w14:paraId="40E9F43C" w14:textId="77777777"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Nom du programme</w:t>
            </w:r>
          </w:p>
        </w:tc>
        <w:tc>
          <w:tcPr>
            <w:tcW w:w="6453" w:type="dxa"/>
            <w:vAlign w:val="center"/>
          </w:tcPr>
          <w:p w14:paraId="6A4B8466" w14:textId="77777777" w:rsidR="00D4644C" w:rsidRDefault="004313F1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Love Mirroring</w:t>
            </w:r>
          </w:p>
        </w:tc>
      </w:tr>
      <w:tr w:rsidR="00D4644C" w14:paraId="5C1B01AF" w14:textId="77777777">
        <w:tc>
          <w:tcPr>
            <w:tcW w:w="2268" w:type="dxa"/>
          </w:tcPr>
          <w:p w14:paraId="592B5C10" w14:textId="77777777"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N° du projet</w:t>
            </w:r>
          </w:p>
        </w:tc>
        <w:tc>
          <w:tcPr>
            <w:tcW w:w="6453" w:type="dxa"/>
            <w:vAlign w:val="center"/>
          </w:tcPr>
          <w:p w14:paraId="6F77A5A8" w14:textId="77777777" w:rsidR="00D4644C" w:rsidRDefault="004313F1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D4644C" w14:paraId="01C1294E" w14:textId="77777777">
        <w:tc>
          <w:tcPr>
            <w:tcW w:w="2268" w:type="dxa"/>
            <w:hideMark/>
          </w:tcPr>
          <w:p w14:paraId="131C86E5" w14:textId="77777777"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Chef de projet</w:t>
            </w:r>
          </w:p>
        </w:tc>
        <w:tc>
          <w:tcPr>
            <w:tcW w:w="6453" w:type="dxa"/>
            <w:hideMark/>
          </w:tcPr>
          <w:p w14:paraId="486FBD62" w14:textId="77777777" w:rsidR="00D4644C" w:rsidRDefault="004313F1">
            <w:pPr>
              <w:pStyle w:val="AbsatzTab12Pt1-1"/>
            </w:pPr>
            <w:r>
              <w:t>Tim Allemann</w:t>
            </w:r>
          </w:p>
        </w:tc>
      </w:tr>
      <w:tr w:rsidR="00D4644C" w14:paraId="1B205E13" w14:textId="77777777">
        <w:tc>
          <w:tcPr>
            <w:tcW w:w="2268" w:type="dxa"/>
            <w:hideMark/>
          </w:tcPr>
          <w:p w14:paraId="6A5A3A80" w14:textId="77777777"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Version</w:t>
            </w:r>
          </w:p>
        </w:tc>
        <w:tc>
          <w:tcPr>
            <w:tcW w:w="6453" w:type="dxa"/>
            <w:hideMark/>
          </w:tcPr>
          <w:p w14:paraId="22831DF1" w14:textId="77777777" w:rsidR="00D4644C" w:rsidRDefault="00F6567B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0.1</w:t>
            </w:r>
          </w:p>
        </w:tc>
      </w:tr>
      <w:tr w:rsidR="00D4644C" w:rsidRPr="004313F1" w14:paraId="5E0260AF" w14:textId="77777777">
        <w:trPr>
          <w:trHeight w:val="337"/>
          <w:tblHeader/>
        </w:trPr>
        <w:tc>
          <w:tcPr>
            <w:tcW w:w="2268" w:type="dxa"/>
            <w:hideMark/>
          </w:tcPr>
          <w:p w14:paraId="43C5C93B" w14:textId="77777777"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Date</w:t>
            </w:r>
          </w:p>
        </w:tc>
        <w:sdt>
          <w:sdtPr>
            <w:rPr>
              <w:lang w:val="fr-CH"/>
            </w:rPr>
            <w:alias w:val="Date"/>
            <w:tag w:val="DAte"/>
            <w:id w:val="1807433945"/>
            <w:placeholder>
              <w:docPart w:val="85B07DB27CEB4D61B7C359746FF330DC"/>
            </w:placeholder>
            <w15:color w:val="66CCFF"/>
            <w:date w:fullDate="2020-06-02T00:00:00Z">
              <w:dateFormat w:val="dd.MM.yyyy"/>
              <w:lid w:val="fr-CH"/>
              <w:storeMappedDataAs w:val="dateTime"/>
              <w:calendar w:val="gregorian"/>
            </w:date>
          </w:sdtPr>
          <w:sdtContent>
            <w:tc>
              <w:tcPr>
                <w:tcW w:w="6453" w:type="dxa"/>
                <w:hideMark/>
              </w:tcPr>
              <w:p w14:paraId="15C5BD78" w14:textId="1CBFFF00" w:rsidR="00D4644C" w:rsidRDefault="00D21A9F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02.06.2020</w:t>
                </w:r>
              </w:p>
            </w:tc>
          </w:sdtContent>
        </w:sdt>
      </w:tr>
      <w:tr w:rsidR="00D4644C" w14:paraId="6B250B44" w14:textId="77777777">
        <w:trPr>
          <w:trHeight w:val="337"/>
          <w:tblHeader/>
        </w:trPr>
        <w:tc>
          <w:tcPr>
            <w:tcW w:w="2268" w:type="dxa"/>
            <w:hideMark/>
          </w:tcPr>
          <w:p w14:paraId="1C440D57" w14:textId="77777777"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Mandant</w:t>
            </w:r>
          </w:p>
        </w:tc>
        <w:tc>
          <w:tcPr>
            <w:tcW w:w="6453" w:type="dxa"/>
            <w:hideMark/>
          </w:tcPr>
          <w:p w14:paraId="79C08E6E" w14:textId="364ECB48" w:rsidR="00D4644C" w:rsidRDefault="00D21A9F">
            <w:pPr>
              <w:pStyle w:val="AbsatzTab12Pt1-1"/>
            </w:pPr>
            <w:r>
              <w:t>Stéphane Gerber</w:t>
            </w:r>
          </w:p>
        </w:tc>
      </w:tr>
      <w:tr w:rsidR="00D4644C" w14:paraId="1391DD88" w14:textId="77777777">
        <w:tc>
          <w:tcPr>
            <w:tcW w:w="2268" w:type="dxa"/>
            <w:hideMark/>
          </w:tcPr>
          <w:p w14:paraId="072E32E8" w14:textId="77777777"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Auteur/Auteurs</w:t>
            </w:r>
          </w:p>
        </w:tc>
        <w:tc>
          <w:tcPr>
            <w:tcW w:w="6453" w:type="dxa"/>
          </w:tcPr>
          <w:p w14:paraId="1263A3DC" w14:textId="6A6BF676" w:rsidR="00D4644C" w:rsidRPr="00D21A9F" w:rsidRDefault="00D21A9F">
            <w:pPr>
              <w:pStyle w:val="AbsatzTab12Pt1-1"/>
            </w:pPr>
            <w:r w:rsidRPr="00D21A9F">
              <w:t xml:space="preserve">Tim Allemann, Hans Morsch, </w:t>
            </w:r>
            <w:r>
              <w:t xml:space="preserve">Paul </w:t>
            </w:r>
            <w:proofErr w:type="spellStart"/>
            <w:r>
              <w:t>Gillet</w:t>
            </w:r>
            <w:proofErr w:type="spellEnd"/>
          </w:p>
        </w:tc>
      </w:tr>
      <w:tr w:rsidR="00D4644C" w14:paraId="3C97FA6A" w14:textId="77777777">
        <w:tc>
          <w:tcPr>
            <w:tcW w:w="2268" w:type="dxa"/>
          </w:tcPr>
          <w:p w14:paraId="5DEC5D22" w14:textId="77777777"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Distribution</w:t>
            </w:r>
          </w:p>
        </w:tc>
        <w:tc>
          <w:tcPr>
            <w:tcW w:w="6453" w:type="dxa"/>
            <w:vAlign w:val="center"/>
          </w:tcPr>
          <w:p w14:paraId="4FBDBA11" w14:textId="77777777" w:rsidR="00D4644C" w:rsidRDefault="00D4644C">
            <w:pPr>
              <w:pStyle w:val="AbsatzTab12Pt1-1"/>
              <w:rPr>
                <w:lang w:val="fr-CH"/>
              </w:rPr>
            </w:pPr>
          </w:p>
        </w:tc>
      </w:tr>
    </w:tbl>
    <w:p w14:paraId="2D6E7EFD" w14:textId="77777777" w:rsidR="00D4644C" w:rsidRDefault="00F6567B">
      <w:pPr>
        <w:pStyle w:val="Inhaltsverzeichnis12"/>
        <w:rPr>
          <w:lang w:val="fr-CH"/>
        </w:rPr>
      </w:pPr>
      <w:bookmarkStart w:id="0" w:name="_Toc2680356"/>
      <w:bookmarkStart w:id="1" w:name="_Toc41834492"/>
      <w:r>
        <w:rPr>
          <w:lang w:val="fr-CH"/>
        </w:rPr>
        <w:t>Suivi des modifications</w:t>
      </w:r>
      <w:bookmarkEnd w:id="0"/>
      <w:bookmarkEnd w:id="1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417"/>
        <w:gridCol w:w="4423"/>
        <w:gridCol w:w="2159"/>
      </w:tblGrid>
      <w:tr w:rsidR="00D4644C" w14:paraId="004BFDF4" w14:textId="77777777">
        <w:trPr>
          <w:trHeight w:val="300"/>
          <w:tblHeader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0A7885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Version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BE3A2B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</w:t>
            </w:r>
            <w:r>
              <w:rPr>
                <w:lang w:val="fr-CH"/>
              </w:rPr>
              <w:tab/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CA51C5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Modification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AFF4B8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Auteur</w:t>
            </w:r>
          </w:p>
        </w:tc>
      </w:tr>
      <w:tr w:rsidR="00D4644C" w:rsidRPr="004313F1" w14:paraId="3532694E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3B93" w14:textId="77777777" w:rsidR="00D4644C" w:rsidRDefault="00F6567B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C709C" w14:textId="77777777" w:rsidR="00D4644C" w:rsidRDefault="004313F1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02CB" w14:textId="77777777" w:rsidR="00D4644C" w:rsidRDefault="004313F1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Création du document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CCB5C" w14:textId="77777777" w:rsidR="00D4644C" w:rsidRDefault="004313F1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D4644C" w:rsidRPr="004313F1" w14:paraId="77E7F8D3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EB83D" w14:textId="50A588B5" w:rsidR="00D4644C" w:rsidRDefault="00156176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0.2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EF35E" w14:textId="49BE119B" w:rsidR="00D4644C" w:rsidRDefault="00156176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B5CFA" w14:textId="79F34425" w:rsidR="00D4644C" w:rsidRDefault="00156176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Remplissage de mes tests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AB829" w14:textId="3DD0A479" w:rsidR="00D4644C" w:rsidRDefault="00156176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D4644C" w:rsidRPr="004313F1" w14:paraId="0EC6BA6D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1A147" w14:textId="77777777"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4E68E" w14:textId="77777777"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D8D2F" w14:textId="77777777"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155F" w14:textId="77777777" w:rsidR="00D4644C" w:rsidRDefault="00D4644C">
            <w:pPr>
              <w:pStyle w:val="AbsatzTab11Pt1-1"/>
              <w:rPr>
                <w:lang w:val="fr-CH"/>
              </w:rPr>
            </w:pPr>
          </w:p>
        </w:tc>
      </w:tr>
      <w:tr w:rsidR="00D4644C" w:rsidRPr="004313F1" w14:paraId="68135645" w14:textId="77777777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AA410" w14:textId="77777777"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4EA0E" w14:textId="77777777"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F8D2" w14:textId="77777777"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D730C" w14:textId="77777777" w:rsidR="00D4644C" w:rsidRDefault="00D4644C">
            <w:pPr>
              <w:pStyle w:val="AbsatzTab11Pt1-1"/>
              <w:rPr>
                <w:lang w:val="fr-CH"/>
              </w:rPr>
            </w:pPr>
          </w:p>
        </w:tc>
      </w:tr>
    </w:tbl>
    <w:p w14:paraId="48E176C6" w14:textId="77777777" w:rsidR="00D4644C" w:rsidRDefault="00F6567B">
      <w:pPr>
        <w:pStyle w:val="Lgende"/>
        <w:rPr>
          <w:lang w:val="fr-CH"/>
        </w:rPr>
      </w:pPr>
      <w:bookmarkStart w:id="2" w:name="_Toc448251712"/>
      <w:bookmarkStart w:id="3" w:name="_Toc2680369"/>
      <w:r>
        <w:rPr>
          <w:lang w:val="fr-CH"/>
        </w:rPr>
        <w:t xml:space="preserve">Tableau </w:t>
      </w:r>
      <w:r>
        <w:rPr>
          <w:noProof/>
          <w:lang w:val="fr-CH"/>
        </w:rPr>
        <w:fldChar w:fldCharType="begin"/>
      </w:r>
      <w:r>
        <w:rPr>
          <w:noProof/>
          <w:lang w:val="fr-CH"/>
        </w:rPr>
        <w:instrText xml:space="preserve"> SEQ Tabelle \* ARABIC </w:instrText>
      </w:r>
      <w:r>
        <w:rPr>
          <w:noProof/>
          <w:lang w:val="fr-CH"/>
        </w:rPr>
        <w:fldChar w:fldCharType="separate"/>
      </w:r>
      <w:r w:rsidR="004313F1">
        <w:rPr>
          <w:noProof/>
          <w:lang w:val="fr-CH"/>
        </w:rPr>
        <w:t>1</w:t>
      </w:r>
      <w:r>
        <w:rPr>
          <w:noProof/>
          <w:lang w:val="fr-CH"/>
        </w:rPr>
        <w:fldChar w:fldCharType="end"/>
      </w:r>
      <w:r>
        <w:rPr>
          <w:lang w:val="fr-CH"/>
        </w:rPr>
        <w:t>:</w:t>
      </w:r>
      <w:r>
        <w:rPr>
          <w:lang w:val="fr-CH"/>
        </w:rPr>
        <w:tab/>
        <w:t>Contrôle</w:t>
      </w:r>
      <w:bookmarkEnd w:id="2"/>
      <w:r>
        <w:rPr>
          <w:lang w:val="fr-CH"/>
        </w:rPr>
        <w:t xml:space="preserve"> des modifications</w:t>
      </w:r>
      <w:bookmarkEnd w:id="3"/>
    </w:p>
    <w:p w14:paraId="0C965E61" w14:textId="77777777" w:rsidR="00D4644C" w:rsidRDefault="00F6567B">
      <w:pPr>
        <w:pStyle w:val="Inhaltsverzeichnis12"/>
        <w:rPr>
          <w:lang w:val="fr-CH"/>
        </w:rPr>
      </w:pPr>
      <w:bookmarkStart w:id="4" w:name="_Toc2680357"/>
      <w:bookmarkStart w:id="5" w:name="_Toc41834493"/>
      <w:r>
        <w:rPr>
          <w:lang w:val="fr-CH"/>
        </w:rPr>
        <w:t>Description</w:t>
      </w:r>
      <w:bookmarkEnd w:id="4"/>
      <w:bookmarkEnd w:id="5"/>
    </w:p>
    <w:p w14:paraId="7FAF578C" w14:textId="77777777" w:rsidR="00D4644C" w:rsidRDefault="00F6567B">
      <w:pPr>
        <w:pStyle w:val="Absatz"/>
        <w:rPr>
          <w:lang w:val="fr-CH"/>
        </w:rPr>
      </w:pPr>
      <w:r>
        <w:rPr>
          <w:lang w:val="fr-CH"/>
        </w:rPr>
        <w:t>Le procès-verbal de test consigne les résultats des tests. Ceux-ci sont évalués conformément aux catégories de défauts définies dans le concept de test.</w:t>
      </w:r>
    </w:p>
    <w:p w14:paraId="04BE8B6D" w14:textId="77777777" w:rsidR="00D4644C" w:rsidRDefault="00F6567B">
      <w:pPr>
        <w:pStyle w:val="Titel-berschrift"/>
        <w:rPr>
          <w:lang w:val="fr-CH"/>
        </w:rPr>
      </w:pPr>
      <w:bookmarkStart w:id="6" w:name="_Toc41834494"/>
      <w:bookmarkStart w:id="7" w:name="_Toc448237589"/>
      <w:bookmarkStart w:id="8" w:name="_Toc527983433"/>
      <w:bookmarkStart w:id="9" w:name="_Toc530490774"/>
      <w:bookmarkStart w:id="10" w:name="_Toc493855174"/>
      <w:r>
        <w:rPr>
          <w:lang w:val="fr-CH"/>
        </w:rPr>
        <w:lastRenderedPageBreak/>
        <w:t>Aperçu des cas de test / Déroulement des tests</w:t>
      </w:r>
      <w:bookmarkEnd w:id="6"/>
    </w:p>
    <w:p w14:paraId="1CF787ED" w14:textId="77777777" w:rsidR="00D4644C" w:rsidRDefault="00F6567B">
      <w:pPr>
        <w:pStyle w:val="Absatz"/>
        <w:rPr>
          <w:lang w:val="fr-CH"/>
        </w:rPr>
      </w:pPr>
      <w:r>
        <w:rPr>
          <w:lang w:val="fr-CH"/>
        </w:rPr>
        <w:t>Référence au concept de test</w:t>
      </w:r>
    </w:p>
    <w:p w14:paraId="5F2652D5" w14:textId="77777777"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111"/>
        <w:gridCol w:w="1417"/>
        <w:gridCol w:w="2126"/>
        <w:gridCol w:w="709"/>
      </w:tblGrid>
      <w:tr w:rsidR="00D4644C" w14:paraId="1B9CDA1F" w14:textId="77777777">
        <w:trPr>
          <w:trHeight w:val="329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449702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621B91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Désignation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C85C79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905CC8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E4441CA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CD*</w:t>
            </w:r>
          </w:p>
        </w:tc>
      </w:tr>
      <w:tr w:rsidR="00D4644C" w14:paraId="59695DA8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94ED" w14:textId="1394FC4C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</w:t>
            </w:r>
            <w:r w:rsidR="009B3F9A">
              <w:rPr>
                <w:lang w:val="fr-CH"/>
              </w:rPr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34BF" w14:textId="7022F01C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L’utilisateur doit pouvoir visualiser des profils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C2458D" w14:textId="374FA1DB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93A776" w14:textId="4D3ECD88" w:rsidR="00B855A2" w:rsidRDefault="00B855A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Berger,</w:t>
            </w:r>
          </w:p>
          <w:p w14:paraId="11F2F49D" w14:textId="7D925354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9EDBF7" w14:textId="345800C6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23C5AFFB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AE873" w14:textId="54DA049C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</w:t>
            </w:r>
            <w:r w:rsidR="009B3F9A">
              <w:rPr>
                <w:lang w:val="fr-CH"/>
              </w:rPr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44545" w14:textId="4769A70C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Le système doit pouvoir déterminer les profils correspondent à l’utilisateur en fonction de plusieurs paramètres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612121A" w14:textId="46208B2F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0F994D58" w14:textId="77777777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Berger,</w:t>
            </w:r>
          </w:p>
          <w:p w14:paraId="6E4D4576" w14:textId="762657E6" w:rsidR="009B3F9A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56EB941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59055515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D00F4" w14:textId="210E5455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</w:t>
            </w:r>
            <w:r w:rsidR="009B3F9A">
              <w:rPr>
                <w:lang w:val="fr-CH"/>
              </w:rPr>
              <w:t>11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8981" w14:textId="6364F56F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Les moyens de communication doivent fonctionner et être mis à jour dynamiquement.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1F19CCE4" w14:textId="7C7A9CB3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3BD6150E" w14:textId="25281546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Tim Allemann, Hans </w:t>
            </w:r>
            <w:proofErr w:type="spellStart"/>
            <w:r>
              <w:rPr>
                <w:lang w:val="fr-CH"/>
              </w:rPr>
              <w:t>Morsch</w:t>
            </w:r>
            <w:proofErr w:type="spellEnd"/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EF285D7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0B79754F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DE783" w14:textId="26172787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5506" w14:textId="58665BE1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Chaque rôle doit pouvoir effectuer les actions qui lui sont attribuées.</w:t>
            </w:r>
          </w:p>
          <w:p w14:paraId="10C7611D" w14:textId="25C4B598" w:rsidR="009B3F9A" w:rsidRDefault="009B3F9A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BE544D1" w14:textId="2634C263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358DD101" w14:textId="3930F536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C97ED5B" w14:textId="653CBC76" w:rsidR="00D4644C" w:rsidRDefault="00FD383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9B3F9A" w14:paraId="18B90885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6027C" w14:textId="56123A46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1E06" w14:textId="2E0B3DF1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Rendre possible pour la clientèle de nous contacter et nous faire des propositions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68E90E4" w14:textId="2C175476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665943F5" w14:textId="64E909F2" w:rsidR="00D4644C" w:rsidRDefault="009B3F9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Paul Gillet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990F2A3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17301F0E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89DBA" w14:textId="6CF006B6" w:rsidR="00D4644C" w:rsidRDefault="00D21A9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7A004" w14:textId="4C3B8838" w:rsidR="00D4644C" w:rsidRDefault="00D21A9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Vérifier que tous les paramètres des profils sont pris en compte lors de la recherche de match.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1E62A32E" w14:textId="367D0DB9" w:rsidR="00D4644C" w:rsidRDefault="00D21A9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91ADA80" w14:textId="1524BD59" w:rsidR="00D4644C" w:rsidRDefault="00D21A9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Allemann, Sébastien Berger</w:t>
            </w:r>
            <w:bookmarkStart w:id="11" w:name="_GoBack"/>
            <w:bookmarkEnd w:id="11"/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63D4295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2B7C66D9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1628" w14:textId="38F7E550" w:rsidR="00D4644C" w:rsidRDefault="004060E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2CD9A" w14:textId="50594C81" w:rsidR="00D4644C" w:rsidRDefault="004060E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Tester que l’administrateur puisse supprimer un compte ou mettre ce dernier en état d’attente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72467B50" w14:textId="328A7DDB" w:rsidR="00D4644C" w:rsidRDefault="004060E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14F59B55" w14:textId="77AFF827" w:rsidR="00D4644C" w:rsidRDefault="004060E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D54DBAE" w14:textId="44A46E5C" w:rsidR="00D4644C" w:rsidRDefault="00A549D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9B3F9A" w14:paraId="4E9649CE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54FE" w14:textId="5BCF2D7E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37D06" w14:textId="314D696A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Le test est réussi quand le compte est créé et qu’il a pu afficher des profils.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25E02679" w14:textId="630BA6D9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330BAE3" w14:textId="3AD69C78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F7E6285" w14:textId="4BD75665" w:rsidR="00D4644C" w:rsidRDefault="00B14748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9B3F9A" w14:paraId="25B8EBC5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A343B" w14:textId="180F1DAF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B7D1" w14:textId="4FB5D577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Pouvoir utiliser Spotify pour définir une musique favorite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72E2947B" w14:textId="73366CB9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79671E6D" w14:textId="13DA10EA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4074399" w14:textId="786AB690" w:rsidR="00D4644C" w:rsidRDefault="007E3104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9B3F9A" w14:paraId="1EEF5862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BE55" w14:textId="706EA099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8D95" w14:textId="6ED5A742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Si l’utilisateur a répondu au Quiz un peu trop vite il peut faire une demande à l’administrateur pour qu’il réinitialise son profil.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200F6AA4" w14:textId="1F2E483F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0A7AE36F" w14:textId="4F92BAE8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773C23D" w14:textId="5BD7B829" w:rsidR="00D4644C" w:rsidRDefault="00246B2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9B3F9A" w14:paraId="3683DEF0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E603F" w14:textId="683251B7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3704" w14:textId="3B2DE450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Modifier les modalités d’inscription et de préférences (Corpulence, Sexualité, etc…)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7ECE5E07" w14:textId="76F310CD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DFA40FB" w14:textId="4A52EF34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Paul Gillet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49BC291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42A9CDBF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C61BE" w14:textId="4552A12D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EBDF3" w14:textId="1506F5C7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Bannir et enlever le ban sur l’utilisateur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A99B393" w14:textId="75D206B7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58ACCE5" w14:textId="2C68BCA7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8E34A64" w14:textId="50EC80E5" w:rsidR="00D4644C" w:rsidRDefault="00BF7FE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9B3F9A" w14:paraId="461E63E9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F620" w14:textId="07A722A7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E604" w14:textId="35661438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Utiliser un compte externe pour pouvoir s’authentifier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2EF110BB" w14:textId="405735ED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711B9146" w14:textId="5EFBDF5B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9A1253D" w14:textId="3F5227B8" w:rsidR="00D4644C" w:rsidRDefault="008B0F3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9B3F9A" w14:paraId="41FCC863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B7D1" w14:textId="61AD50C6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T-030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77C0E" w14:textId="7E818413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CRUD sur les publicités de l’application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105F0898" w14:textId="42231704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8D96B17" w14:textId="6C04CE10" w:rsidR="00D4644C" w:rsidRDefault="00CA0840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7EE09DA" w14:textId="220B89A0" w:rsidR="00D4644C" w:rsidRDefault="00264A0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9B3F9A" w14:paraId="108E8FBB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04FCA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B959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6D05151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0CC5CEE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B15DB64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1BFBDDFA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AAE9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58C66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E082A81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6A535DAB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1B3D5BEA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020484FC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7B9D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60DED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C41196A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3878A298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070265B5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06CC98F0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5BD1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111B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492E21C7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09D2B3DA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34A5C87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69440C73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3E642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55F3A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1D2E141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02184266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7B8027A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409B3C6F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9654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0CB3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BC6165B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3954670B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601DD7F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0DF3886A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4C5D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3DAF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774B61B9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1F0FFDA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5941B99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40C81BE9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4F717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80A1D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0BB8F5CC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51BA3EDE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710AA77B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7751C965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87CB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D61E5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1E015E4B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358B1D64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4F35D5F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41EDE226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1743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2AA7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2A1DFCD2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5B78C7F3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439B8FF1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7D8C7AE3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99E39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7E96B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7492793F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32425BC0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6C6A3F3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068C0516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5FF6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51FD5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61F30272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2B1C7F9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39517F43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9B3F9A" w14:paraId="01F6176B" w14:textId="77777777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BC501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1910E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131689D3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62B21EEB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66591135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FD383B" w14:paraId="18FEF605" w14:textId="77777777">
        <w:tc>
          <w:tcPr>
            <w:tcW w:w="9214" w:type="dxa"/>
            <w:gridSpan w:val="5"/>
            <w:shd w:val="clear" w:color="auto" w:fill="F0F0F0"/>
          </w:tcPr>
          <w:p w14:paraId="58ED0C55" w14:textId="77777777" w:rsidR="00D4644C" w:rsidRDefault="00F6567B">
            <w:pPr>
              <w:pStyle w:val="AbsatzTab10Pt1-1KurFett"/>
              <w:rPr>
                <w:lang w:val="fr-CH"/>
              </w:rPr>
            </w:pPr>
            <w:proofErr w:type="gramStart"/>
            <w:r>
              <w:rPr>
                <w:lang w:val="fr-CH"/>
              </w:rPr>
              <w:t>Légende:</w:t>
            </w:r>
            <w:proofErr w:type="gramEnd"/>
            <w:r>
              <w:rPr>
                <w:lang w:val="fr-CH"/>
              </w:rPr>
              <w:t xml:space="preserve"> CD = catégorie de défauts (résultat du test)</w:t>
            </w:r>
          </w:p>
        </w:tc>
      </w:tr>
    </w:tbl>
    <w:p w14:paraId="0830DFD5" w14:textId="77777777" w:rsidR="00D4644C" w:rsidRDefault="00D4644C">
      <w:pPr>
        <w:pStyle w:val="Absatz"/>
        <w:rPr>
          <w:lang w:val="fr-CH"/>
        </w:rPr>
      </w:pPr>
    </w:p>
    <w:p w14:paraId="5607A2D4" w14:textId="77777777" w:rsidR="00D4644C" w:rsidRDefault="00F6567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2" w:name="_Toc41834495"/>
      <w:bookmarkEnd w:id="7"/>
      <w:bookmarkEnd w:id="8"/>
      <w:bookmarkEnd w:id="9"/>
      <w:bookmarkEnd w:id="10"/>
      <w:r>
        <w:rPr>
          <w:lang w:val="fr-CH"/>
        </w:rPr>
        <w:lastRenderedPageBreak/>
        <w:t>Cas de test</w:t>
      </w:r>
      <w:bookmarkEnd w:id="12"/>
    </w:p>
    <w:p w14:paraId="7DFE7E8C" w14:textId="77777777" w:rsidR="00D4644C" w:rsidRDefault="00F6567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2749B167" w14:textId="77777777"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4644C" w14:paraId="2781291F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278FAA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BF3F07" w14:textId="36171754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</w:t>
            </w:r>
            <w:r w:rsidR="00FD383B">
              <w:rPr>
                <w:lang w:val="fr-CH"/>
              </w:rPr>
              <w:t>13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1DA51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 w14:paraId="1F3A974E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135FFB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F23A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 w14:paraId="2C132D01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CB451C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6F860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 w14:paraId="5634440A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B246B2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F0883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63064827" w14:textId="77777777" w:rsidR="00D4644C" w:rsidRDefault="00D4644C">
            <w:pPr>
              <w:pStyle w:val="AbsatzTab12Pt1-1Kur"/>
              <w:rPr>
                <w:lang w:val="fr-CH"/>
              </w:rPr>
            </w:pPr>
          </w:p>
          <w:p w14:paraId="030AF3B6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14:paraId="501A2031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2312F2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A9A32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14:paraId="1551E234" w14:textId="77777777" w:rsidR="00D4644C" w:rsidRDefault="00F6567B">
      <w:pPr>
        <w:pStyle w:val="Text-Titel"/>
        <w:rPr>
          <w:lang w:val="fr-CH"/>
        </w:rPr>
      </w:pPr>
      <w:bookmarkStart w:id="13" w:name="_Toc493855175"/>
      <w:r>
        <w:rPr>
          <w:lang w:val="fr-CH"/>
        </w:rPr>
        <w:t xml:space="preserve">Déroulement et </w:t>
      </w:r>
      <w:bookmarkEnd w:id="13"/>
      <w:r>
        <w:rPr>
          <w:lang w:val="fr-CH"/>
        </w:rPr>
        <w:t>résultat du test (catégorie de défauts)</w:t>
      </w:r>
    </w:p>
    <w:p w14:paraId="015F95AC" w14:textId="77777777"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4644C" w14:paraId="12D3699B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FDA47A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BB09D" w14:textId="090F2794" w:rsidR="002B5CC4" w:rsidRDefault="002B5CC4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</w:tr>
      <w:tr w:rsidR="00D4644C" w14:paraId="22C29CC8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870872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BCC89" w14:textId="6FCC7CF9" w:rsidR="00D4644C" w:rsidRDefault="002B5CC4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D4644C" w14:paraId="17F84DE4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05659F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4ABF" w14:textId="1A091401" w:rsidR="00D4644C" w:rsidRDefault="002B5CC4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D4644C" w14:paraId="730A8FA3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D0E8C4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5EE1" w14:textId="6BC2F51A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 w:rsidR="002B5CC4">
              <w:rPr>
                <w:lang w:val="fr-CH"/>
              </w:rPr>
              <w:t xml:space="preserve"> -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 w:rsidRPr="002B5CC4" w14:paraId="55EA555C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355F5D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7C6D" w14:textId="10B19CFC" w:rsidR="00D4644C" w:rsidRDefault="002B5CC4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J’ai </w:t>
            </w:r>
            <w:r w:rsidR="00B855A2">
              <w:rPr>
                <w:lang w:val="fr-CH"/>
              </w:rPr>
              <w:t>dû</w:t>
            </w:r>
            <w:r>
              <w:rPr>
                <w:lang w:val="fr-CH"/>
              </w:rPr>
              <w:t xml:space="preserve"> créer une </w:t>
            </w:r>
            <w:proofErr w:type="spellStart"/>
            <w:r>
              <w:rPr>
                <w:lang w:val="fr-CH"/>
              </w:rPr>
              <w:t>policy</w:t>
            </w:r>
            <w:proofErr w:type="spellEnd"/>
            <w:r>
              <w:rPr>
                <w:lang w:val="fr-CH"/>
              </w:rPr>
              <w:t xml:space="preserve"> spéciale et récupérer des Claims pour pouvoir faire fonctionner les rôles multiples. </w:t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</w:p>
        </w:tc>
      </w:tr>
      <w:tr w:rsidR="00D4644C" w:rsidRPr="00FD383B" w14:paraId="4C5A05FB" w14:textId="77777777">
        <w:tc>
          <w:tcPr>
            <w:tcW w:w="9214" w:type="dxa"/>
            <w:gridSpan w:val="2"/>
            <w:shd w:val="clear" w:color="auto" w:fill="F0F0F0"/>
          </w:tcPr>
          <w:p w14:paraId="19D99C9E" w14:textId="77777777"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14:paraId="34A44AF2" w14:textId="77777777" w:rsidR="00D4644C" w:rsidRDefault="00F6567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4" w:name="_Toc41834496"/>
      <w:r>
        <w:rPr>
          <w:lang w:val="fr-CH"/>
        </w:rPr>
        <w:lastRenderedPageBreak/>
        <w:t>Cas de test</w:t>
      </w:r>
      <w:bookmarkEnd w:id="14"/>
    </w:p>
    <w:p w14:paraId="1DDBFACF" w14:textId="77777777" w:rsidR="00D4644C" w:rsidRDefault="00F6567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1B31A953" w14:textId="77777777"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4644C" w14:paraId="3DAA36DB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398BA0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AE54FD" w14:textId="1675D971" w:rsidR="00D4644C" w:rsidRDefault="005A06E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T-017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FF3BE9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 w14:paraId="56573625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0747E6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2251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 w14:paraId="2D589662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C51689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E7198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 w14:paraId="373F8675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8DEFFD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C9433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190E59D2" w14:textId="77777777" w:rsidR="00D4644C" w:rsidRDefault="00D4644C">
            <w:pPr>
              <w:pStyle w:val="AbsatzTab12Pt1-1Kur"/>
              <w:rPr>
                <w:lang w:val="fr-CH"/>
              </w:rPr>
            </w:pPr>
          </w:p>
          <w:p w14:paraId="56989957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14:paraId="07383BBF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606E8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3A1F0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14:paraId="1358D3C6" w14:textId="77777777" w:rsidR="00D4644C" w:rsidRDefault="00F6567B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14:paraId="51C10E0C" w14:textId="77777777"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4644C" w14:paraId="34139064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44C842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38D61" w14:textId="671E5ABE" w:rsidR="00D4644C" w:rsidRDefault="005A06E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</w:tr>
      <w:tr w:rsidR="00D4644C" w14:paraId="3E7A086F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97111C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855A2" w14:textId="3E8B1706" w:rsidR="00D4644C" w:rsidRDefault="005A06E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D4644C" w14:paraId="3998BE4F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A26955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FC801" w14:textId="724618C4" w:rsidR="00D4644C" w:rsidRDefault="005A06E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D4644C" w14:paraId="75EA6436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C99E90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C730" w14:textId="0AB70FEE" w:rsidR="00D4644C" w:rsidRDefault="005A06E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-</w:t>
            </w:r>
          </w:p>
        </w:tc>
      </w:tr>
      <w:tr w:rsidR="00D4644C" w:rsidRPr="005A06ED" w14:paraId="0D1FA8B4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135B69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6A548" w14:textId="6817948A" w:rsidR="00D4644C" w:rsidRDefault="005A06E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Pas de défaut constaté l’administrateur peut annuler la confirmation d’email et la confirmation du numéro de téléphone.</w:t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</w:p>
        </w:tc>
      </w:tr>
      <w:tr w:rsidR="00D4644C" w:rsidRPr="00FD383B" w14:paraId="64389555" w14:textId="77777777">
        <w:tc>
          <w:tcPr>
            <w:tcW w:w="9214" w:type="dxa"/>
            <w:gridSpan w:val="2"/>
            <w:shd w:val="clear" w:color="auto" w:fill="F0F0F0"/>
          </w:tcPr>
          <w:p w14:paraId="1297CA4D" w14:textId="77777777"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14:paraId="69C5C1E8" w14:textId="77777777" w:rsidR="00D4644C" w:rsidRDefault="00F6567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5" w:name="_Toc41834497"/>
      <w:r>
        <w:rPr>
          <w:lang w:val="fr-CH"/>
        </w:rPr>
        <w:lastRenderedPageBreak/>
        <w:t>Cas de test</w:t>
      </w:r>
      <w:bookmarkEnd w:id="15"/>
    </w:p>
    <w:p w14:paraId="62ACCDED" w14:textId="77777777" w:rsidR="00D4644C" w:rsidRDefault="00F6567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1A64E57A" w14:textId="77777777"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4644C" w14:paraId="1B058E39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C42DC6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1CBE1A" w14:textId="56C41653" w:rsidR="00D4644C" w:rsidRDefault="00BE314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T-024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B5B5A1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 w14:paraId="6C6AEA2C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2DE50B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8A3A5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 w14:paraId="4B719656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A69624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ABC2A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 w14:paraId="4AF5E9A6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A13D7A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0622A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3A82ADDD" w14:textId="77777777" w:rsidR="00D4644C" w:rsidRDefault="00D4644C">
            <w:pPr>
              <w:pStyle w:val="AbsatzTab12Pt1-1Kur"/>
              <w:rPr>
                <w:lang w:val="fr-CH"/>
              </w:rPr>
            </w:pPr>
          </w:p>
          <w:p w14:paraId="4254D180" w14:textId="77777777"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14:paraId="3CDB1EAB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117073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3E23D" w14:textId="77777777"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14:paraId="3D345E2A" w14:textId="77777777" w:rsidR="00D4644C" w:rsidRDefault="00F6567B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14:paraId="1D0D3525" w14:textId="77777777"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4644C" w14:paraId="155E6FAE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BC95A6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5C68A" w14:textId="0D8F60CE" w:rsidR="00D4644C" w:rsidRDefault="00BE314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</w:tr>
      <w:tr w:rsidR="00D4644C" w14:paraId="6060C06E" w14:textId="7777777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EF2DFE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C44391" w14:textId="0C8D8308" w:rsidR="00D4644C" w:rsidRDefault="00BE314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D4644C" w14:paraId="5574D0BD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C322FC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21462" w14:textId="2CDCBCAD" w:rsidR="00D4644C" w:rsidRDefault="00BE314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D4644C" w14:paraId="73364FCD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78B407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F7ACA" w14:textId="5853DDE4" w:rsidR="00D4644C" w:rsidRDefault="00BE314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-</w:t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</w:p>
        </w:tc>
      </w:tr>
      <w:tr w:rsidR="00D4644C" w:rsidRPr="00BE3149" w14:paraId="5DB93F47" w14:textId="7777777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A06310" w14:textId="77777777"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50C64" w14:textId="489FD7B6" w:rsidR="00D4644C" w:rsidRDefault="00BE314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L’utilisateur arrive bien à voir des profils.</w:t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</w:p>
        </w:tc>
      </w:tr>
      <w:tr w:rsidR="00D4644C" w:rsidRPr="00FD383B" w14:paraId="4D83D23E" w14:textId="77777777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14:paraId="26BD76D0" w14:textId="77777777"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14:paraId="050FB01A" w14:textId="77777777" w:rsidR="00B14748" w:rsidRDefault="00B14748" w:rsidP="00B14748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6" w:name="_Toc41834498"/>
      <w:r>
        <w:rPr>
          <w:lang w:val="fr-CH"/>
        </w:rPr>
        <w:lastRenderedPageBreak/>
        <w:t>Cas de test</w:t>
      </w:r>
    </w:p>
    <w:p w14:paraId="45E37703" w14:textId="77777777" w:rsidR="00B14748" w:rsidRDefault="00B14748" w:rsidP="00B14748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42599651" w14:textId="77777777" w:rsidR="00B14748" w:rsidRDefault="00B14748" w:rsidP="00B14748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B14748" w14:paraId="0E7EA7DB" w14:textId="77777777" w:rsidTr="00557265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E86E4E" w14:textId="77777777" w:rsidR="00B14748" w:rsidRDefault="00B14748" w:rsidP="0055726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DC67BF" w14:textId="61E6EA46" w:rsidR="00B14748" w:rsidRDefault="00B14748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T-025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4FA2F" w14:textId="77777777" w:rsidR="00B14748" w:rsidRDefault="00B14748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B14748" w14:paraId="4180A56A" w14:textId="77777777" w:rsidTr="0055726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FA3AAD" w14:textId="77777777" w:rsidR="00B14748" w:rsidRDefault="00B14748" w:rsidP="0055726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9C894" w14:textId="77777777" w:rsidR="00B14748" w:rsidRDefault="00B14748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B14748" w14:paraId="67182620" w14:textId="77777777" w:rsidTr="0055726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56B091" w14:textId="77777777" w:rsidR="00B14748" w:rsidRDefault="00B14748" w:rsidP="0055726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09B72" w14:textId="77777777" w:rsidR="00B14748" w:rsidRDefault="00B14748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B14748" w14:paraId="5D132B61" w14:textId="77777777" w:rsidTr="0055726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7B7EEE" w14:textId="77777777" w:rsidR="00B14748" w:rsidRDefault="00B14748" w:rsidP="0055726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13A1E" w14:textId="77777777" w:rsidR="00B14748" w:rsidRDefault="00B14748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7FDF5993" w14:textId="77777777" w:rsidR="00B14748" w:rsidRDefault="00B14748" w:rsidP="00557265">
            <w:pPr>
              <w:pStyle w:val="AbsatzTab12Pt1-1Kur"/>
              <w:rPr>
                <w:lang w:val="fr-CH"/>
              </w:rPr>
            </w:pPr>
          </w:p>
          <w:p w14:paraId="367C63F3" w14:textId="77777777" w:rsidR="00B14748" w:rsidRDefault="00B14748" w:rsidP="00557265">
            <w:pPr>
              <w:pStyle w:val="AbsatzTab12Pt1-1Kur"/>
              <w:rPr>
                <w:lang w:val="fr-CH"/>
              </w:rPr>
            </w:pPr>
          </w:p>
        </w:tc>
      </w:tr>
      <w:tr w:rsidR="00B14748" w14:paraId="1ADD089C" w14:textId="77777777" w:rsidTr="0055726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741ABB" w14:textId="77777777" w:rsidR="00B14748" w:rsidRDefault="00B14748" w:rsidP="0055726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24063" w14:textId="77777777" w:rsidR="00B14748" w:rsidRDefault="00B14748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14:paraId="2C9FF8B4" w14:textId="77777777" w:rsidR="00B14748" w:rsidRDefault="00B14748" w:rsidP="00B14748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14:paraId="1014D56E" w14:textId="77777777" w:rsidR="00B14748" w:rsidRDefault="00B14748" w:rsidP="00B14748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B14748" w14:paraId="643DC0BF" w14:textId="77777777" w:rsidTr="0055726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4C8DBE" w14:textId="77777777" w:rsidR="00B14748" w:rsidRDefault="00B14748" w:rsidP="0055726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6F04" w14:textId="77777777" w:rsidR="00B14748" w:rsidRDefault="00B14748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</w:tr>
      <w:tr w:rsidR="00B14748" w14:paraId="0E0E8410" w14:textId="77777777" w:rsidTr="00557265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18467D" w14:textId="77777777" w:rsidR="00B14748" w:rsidRDefault="00B14748" w:rsidP="0055726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5500DA" w14:textId="77777777" w:rsidR="00B14748" w:rsidRDefault="00B14748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B14748" w14:paraId="5BEFCA23" w14:textId="77777777" w:rsidTr="0055726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ED1D9F" w14:textId="77777777" w:rsidR="00B14748" w:rsidRDefault="00B14748" w:rsidP="0055726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6455C" w14:textId="77777777" w:rsidR="00B14748" w:rsidRDefault="00B14748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B14748" w14:paraId="4F3AFE02" w14:textId="77777777" w:rsidTr="0055726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2A9A53" w14:textId="77777777" w:rsidR="00B14748" w:rsidRDefault="00B14748" w:rsidP="0055726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346D" w14:textId="77777777" w:rsidR="00B14748" w:rsidRDefault="00B14748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-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B14748" w:rsidRPr="00BE3149" w14:paraId="1F9282CC" w14:textId="77777777" w:rsidTr="0055726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2F6659" w14:textId="77777777" w:rsidR="00B14748" w:rsidRDefault="00B14748" w:rsidP="0055726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63315" w14:textId="4ED51029" w:rsidR="00B14748" w:rsidRDefault="00B14748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L’utilisateur </w:t>
            </w:r>
            <w:r>
              <w:rPr>
                <w:lang w:val="fr-CH"/>
              </w:rPr>
              <w:t>peut trouver une musique sur Spotify ou il peut en choisir une qui a déjà été choisie dans la base de données.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B14748" w:rsidRPr="00FD383B" w14:paraId="5D347473" w14:textId="77777777" w:rsidTr="00557265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14:paraId="52B0A19A" w14:textId="77777777" w:rsidR="00B14748" w:rsidRDefault="00B14748" w:rsidP="00557265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14:paraId="6B4D845D" w14:textId="77777777" w:rsidR="007E3104" w:rsidRDefault="007E3104" w:rsidP="007E3104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r>
        <w:rPr>
          <w:lang w:val="fr-CH"/>
        </w:rPr>
        <w:lastRenderedPageBreak/>
        <w:t>Cas de test</w:t>
      </w:r>
    </w:p>
    <w:p w14:paraId="17DBC2B9" w14:textId="77777777" w:rsidR="007E3104" w:rsidRDefault="007E3104" w:rsidP="007E3104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64C9EC13" w14:textId="77777777" w:rsidR="007E3104" w:rsidRDefault="007E3104" w:rsidP="007E3104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7E3104" w14:paraId="17969F24" w14:textId="77777777" w:rsidTr="00557265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728FF0" w14:textId="77777777" w:rsidR="007E3104" w:rsidRDefault="007E3104" w:rsidP="0055726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8A768" w14:textId="19BD36B5" w:rsidR="007E3104" w:rsidRDefault="007E3104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T-026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0B039E" w14:textId="77777777" w:rsidR="007E3104" w:rsidRDefault="007E3104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7E3104" w14:paraId="6798BD39" w14:textId="77777777" w:rsidTr="0055726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63DA49" w14:textId="77777777" w:rsidR="007E3104" w:rsidRDefault="007E3104" w:rsidP="0055726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9CA74" w14:textId="77777777" w:rsidR="007E3104" w:rsidRDefault="007E3104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7E3104" w14:paraId="70C40E0E" w14:textId="77777777" w:rsidTr="0055726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A021ED" w14:textId="77777777" w:rsidR="007E3104" w:rsidRDefault="007E3104" w:rsidP="0055726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2625B" w14:textId="77777777" w:rsidR="007E3104" w:rsidRDefault="007E3104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7E3104" w14:paraId="5AE738F9" w14:textId="77777777" w:rsidTr="0055726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5C167D" w14:textId="77777777" w:rsidR="007E3104" w:rsidRDefault="007E3104" w:rsidP="0055726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7865C" w14:textId="77777777" w:rsidR="007E3104" w:rsidRDefault="007E3104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5E4A662A" w14:textId="77777777" w:rsidR="007E3104" w:rsidRDefault="007E3104" w:rsidP="00557265">
            <w:pPr>
              <w:pStyle w:val="AbsatzTab12Pt1-1Kur"/>
              <w:rPr>
                <w:lang w:val="fr-CH"/>
              </w:rPr>
            </w:pPr>
          </w:p>
          <w:p w14:paraId="673E44ED" w14:textId="77777777" w:rsidR="007E3104" w:rsidRDefault="007E3104" w:rsidP="00557265">
            <w:pPr>
              <w:pStyle w:val="AbsatzTab12Pt1-1Kur"/>
              <w:rPr>
                <w:lang w:val="fr-CH"/>
              </w:rPr>
            </w:pPr>
          </w:p>
        </w:tc>
      </w:tr>
      <w:tr w:rsidR="007E3104" w14:paraId="61D34F14" w14:textId="77777777" w:rsidTr="0055726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81927A" w14:textId="77777777" w:rsidR="007E3104" w:rsidRDefault="007E3104" w:rsidP="0055726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D5359" w14:textId="77777777" w:rsidR="007E3104" w:rsidRDefault="007E3104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14:paraId="028D92A1" w14:textId="77777777" w:rsidR="007E3104" w:rsidRDefault="007E3104" w:rsidP="007E3104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14:paraId="0C3ECE3C" w14:textId="77777777" w:rsidR="007E3104" w:rsidRDefault="007E3104" w:rsidP="007E3104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7E3104" w14:paraId="063DDB22" w14:textId="77777777" w:rsidTr="0055726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7A7990" w14:textId="77777777" w:rsidR="007E3104" w:rsidRDefault="007E3104" w:rsidP="0055726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668C3" w14:textId="77777777" w:rsidR="007E3104" w:rsidRDefault="007E3104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</w:tr>
      <w:tr w:rsidR="007E3104" w14:paraId="416E5237" w14:textId="77777777" w:rsidTr="00557265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0C561C" w14:textId="77777777" w:rsidR="007E3104" w:rsidRDefault="007E3104" w:rsidP="0055726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5030D7" w14:textId="77777777" w:rsidR="007E3104" w:rsidRDefault="007E3104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7E3104" w14:paraId="306D442A" w14:textId="77777777" w:rsidTr="0055726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54E4F7" w14:textId="77777777" w:rsidR="007E3104" w:rsidRDefault="007E3104" w:rsidP="0055726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0C188" w14:textId="77777777" w:rsidR="007E3104" w:rsidRDefault="007E3104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7E3104" w14:paraId="714A3690" w14:textId="77777777" w:rsidTr="0055726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DCDD37" w14:textId="77777777" w:rsidR="007E3104" w:rsidRDefault="007E3104" w:rsidP="0055726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F7EA4" w14:textId="77777777" w:rsidR="007E3104" w:rsidRDefault="007E3104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-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7E3104" w:rsidRPr="00BE3149" w14:paraId="7481FD34" w14:textId="77777777" w:rsidTr="0055726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1C1C1C" w14:textId="77777777" w:rsidR="007E3104" w:rsidRDefault="007E3104" w:rsidP="0055726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4A4C" w14:textId="23800619" w:rsidR="007E3104" w:rsidRDefault="007E3104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L’administrateur peut réinitialiser les réponses au Quiz depuis l’interface d’administration.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7E3104" w:rsidRPr="00FD383B" w14:paraId="3B511D36" w14:textId="77777777" w:rsidTr="00557265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14:paraId="39DBAB8D" w14:textId="77777777" w:rsidR="007E3104" w:rsidRDefault="007E3104" w:rsidP="00557265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14:paraId="3E835B18" w14:textId="77777777" w:rsidR="00246B2B" w:rsidRDefault="00246B2B" w:rsidP="00246B2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r>
        <w:rPr>
          <w:lang w:val="fr-CH"/>
        </w:rPr>
        <w:lastRenderedPageBreak/>
        <w:t>Cas de test</w:t>
      </w:r>
    </w:p>
    <w:p w14:paraId="504A7079" w14:textId="77777777" w:rsidR="00246B2B" w:rsidRDefault="00246B2B" w:rsidP="00246B2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52C9BA1B" w14:textId="77777777" w:rsidR="00246B2B" w:rsidRDefault="00246B2B" w:rsidP="00246B2B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246B2B" w14:paraId="4C9953B9" w14:textId="77777777" w:rsidTr="00557265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F58A15" w14:textId="77777777" w:rsidR="00246B2B" w:rsidRDefault="00246B2B" w:rsidP="0055726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BF0D2A" w14:textId="25666E84" w:rsidR="00246B2B" w:rsidRDefault="00246B2B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</w:t>
            </w:r>
            <w:r>
              <w:rPr>
                <w:lang w:val="fr-CH"/>
              </w:rPr>
              <w:t>8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68CD51" w14:textId="77777777" w:rsidR="00246B2B" w:rsidRDefault="00246B2B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246B2B" w14:paraId="73313D73" w14:textId="77777777" w:rsidTr="0055726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2DBBFF" w14:textId="77777777" w:rsidR="00246B2B" w:rsidRDefault="00246B2B" w:rsidP="0055726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1ECAB" w14:textId="77777777" w:rsidR="00246B2B" w:rsidRDefault="00246B2B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246B2B" w14:paraId="53E28D6C" w14:textId="77777777" w:rsidTr="0055726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0F631B" w14:textId="77777777" w:rsidR="00246B2B" w:rsidRDefault="00246B2B" w:rsidP="0055726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9E63D" w14:textId="77777777" w:rsidR="00246B2B" w:rsidRDefault="00246B2B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246B2B" w14:paraId="6C7E883A" w14:textId="77777777" w:rsidTr="0055726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584B37" w14:textId="77777777" w:rsidR="00246B2B" w:rsidRDefault="00246B2B" w:rsidP="0055726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54CD" w14:textId="77777777" w:rsidR="00246B2B" w:rsidRDefault="00246B2B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19A3EB75" w14:textId="77777777" w:rsidR="00246B2B" w:rsidRDefault="00246B2B" w:rsidP="00557265">
            <w:pPr>
              <w:pStyle w:val="AbsatzTab12Pt1-1Kur"/>
              <w:rPr>
                <w:lang w:val="fr-CH"/>
              </w:rPr>
            </w:pPr>
          </w:p>
          <w:p w14:paraId="408C96B6" w14:textId="77777777" w:rsidR="00246B2B" w:rsidRDefault="00246B2B" w:rsidP="00557265">
            <w:pPr>
              <w:pStyle w:val="AbsatzTab12Pt1-1Kur"/>
              <w:rPr>
                <w:lang w:val="fr-CH"/>
              </w:rPr>
            </w:pPr>
          </w:p>
        </w:tc>
      </w:tr>
      <w:tr w:rsidR="00246B2B" w14:paraId="5089DE95" w14:textId="77777777" w:rsidTr="0055726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3CF72E" w14:textId="77777777" w:rsidR="00246B2B" w:rsidRDefault="00246B2B" w:rsidP="0055726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7EF2" w14:textId="77777777" w:rsidR="00246B2B" w:rsidRDefault="00246B2B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14:paraId="542CDDB5" w14:textId="77777777" w:rsidR="00246B2B" w:rsidRDefault="00246B2B" w:rsidP="00246B2B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14:paraId="584251F4" w14:textId="77777777" w:rsidR="00246B2B" w:rsidRDefault="00246B2B" w:rsidP="00246B2B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246B2B" w14:paraId="7AE38223" w14:textId="77777777" w:rsidTr="0055726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ED862" w14:textId="77777777" w:rsidR="00246B2B" w:rsidRDefault="00246B2B" w:rsidP="0055726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FD9CF" w14:textId="77777777" w:rsidR="00246B2B" w:rsidRDefault="00246B2B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</w:tr>
      <w:tr w:rsidR="00246B2B" w14:paraId="208BD477" w14:textId="77777777" w:rsidTr="00557265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046270" w14:textId="77777777" w:rsidR="00246B2B" w:rsidRDefault="00246B2B" w:rsidP="0055726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4119EA" w14:textId="77777777" w:rsidR="00246B2B" w:rsidRDefault="00246B2B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246B2B" w14:paraId="6F0C5D6F" w14:textId="77777777" w:rsidTr="0055726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62A463" w14:textId="77777777" w:rsidR="00246B2B" w:rsidRDefault="00246B2B" w:rsidP="0055726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248E" w14:textId="77777777" w:rsidR="00246B2B" w:rsidRDefault="00246B2B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246B2B" w14:paraId="7F7704C4" w14:textId="77777777" w:rsidTr="0055726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696349" w14:textId="77777777" w:rsidR="00246B2B" w:rsidRDefault="00246B2B" w:rsidP="0055726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BA05" w14:textId="77777777" w:rsidR="00246B2B" w:rsidRDefault="00246B2B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-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246B2B" w:rsidRPr="00BE3149" w14:paraId="19609C85" w14:textId="77777777" w:rsidTr="0055726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FEC0D4" w14:textId="77777777" w:rsidR="00246B2B" w:rsidRDefault="00246B2B" w:rsidP="0055726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82E9A" w14:textId="598B5EE8" w:rsidR="00246B2B" w:rsidRDefault="00246B2B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L’ad</w:t>
            </w:r>
            <w:r>
              <w:rPr>
                <w:lang w:val="fr-CH"/>
              </w:rPr>
              <w:t>ministrateur peut bannir un compte sans problème et supprimer les bannissements.</w:t>
            </w:r>
            <w:r>
              <w:rPr>
                <w:lang w:val="fr-CH"/>
              </w:rPr>
              <w:br/>
            </w:r>
          </w:p>
        </w:tc>
      </w:tr>
      <w:tr w:rsidR="00246B2B" w:rsidRPr="00FD383B" w14:paraId="72E96B4B" w14:textId="77777777" w:rsidTr="00557265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14:paraId="2A61543D" w14:textId="77777777" w:rsidR="00246B2B" w:rsidRDefault="00246B2B" w:rsidP="00557265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14:paraId="7F90EA80" w14:textId="77777777" w:rsidR="00BF7FE6" w:rsidRDefault="00BF7FE6" w:rsidP="00BF7FE6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r>
        <w:rPr>
          <w:lang w:val="fr-CH"/>
        </w:rPr>
        <w:lastRenderedPageBreak/>
        <w:t>Cas de test</w:t>
      </w:r>
    </w:p>
    <w:p w14:paraId="75812BFB" w14:textId="77777777" w:rsidR="00BF7FE6" w:rsidRDefault="00BF7FE6" w:rsidP="00BF7FE6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77812335" w14:textId="77777777" w:rsidR="00BF7FE6" w:rsidRDefault="00BF7FE6" w:rsidP="00BF7FE6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BF7FE6" w14:paraId="747A7EA1" w14:textId="77777777" w:rsidTr="00557265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309F2B" w14:textId="77777777" w:rsidR="00BF7FE6" w:rsidRDefault="00BF7FE6" w:rsidP="0055726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56F249" w14:textId="5BF3B5AD" w:rsidR="00BF7FE6" w:rsidRDefault="00881F25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99C72B" w14:textId="77777777" w:rsidR="00BF7FE6" w:rsidRDefault="00BF7FE6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BF7FE6" w14:paraId="5494BB6D" w14:textId="77777777" w:rsidTr="0055726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58E7AB" w14:textId="77777777" w:rsidR="00BF7FE6" w:rsidRDefault="00BF7FE6" w:rsidP="0055726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C444A" w14:textId="77777777" w:rsidR="00BF7FE6" w:rsidRDefault="00BF7FE6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BF7FE6" w14:paraId="7592E8A6" w14:textId="77777777" w:rsidTr="0055726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E717B1" w14:textId="77777777" w:rsidR="00BF7FE6" w:rsidRDefault="00BF7FE6" w:rsidP="0055726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CC01" w14:textId="77777777" w:rsidR="00BF7FE6" w:rsidRDefault="00BF7FE6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BF7FE6" w14:paraId="1265D1AA" w14:textId="77777777" w:rsidTr="0055726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F4218A" w14:textId="77777777" w:rsidR="00BF7FE6" w:rsidRDefault="00BF7FE6" w:rsidP="0055726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78113" w14:textId="77777777" w:rsidR="00BF7FE6" w:rsidRDefault="00BF7FE6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61DF9CDA" w14:textId="77777777" w:rsidR="00BF7FE6" w:rsidRDefault="00BF7FE6" w:rsidP="00557265">
            <w:pPr>
              <w:pStyle w:val="AbsatzTab12Pt1-1Kur"/>
              <w:rPr>
                <w:lang w:val="fr-CH"/>
              </w:rPr>
            </w:pPr>
          </w:p>
          <w:p w14:paraId="5A914736" w14:textId="77777777" w:rsidR="00BF7FE6" w:rsidRDefault="00BF7FE6" w:rsidP="00557265">
            <w:pPr>
              <w:pStyle w:val="AbsatzTab12Pt1-1Kur"/>
              <w:rPr>
                <w:lang w:val="fr-CH"/>
              </w:rPr>
            </w:pPr>
          </w:p>
        </w:tc>
      </w:tr>
      <w:tr w:rsidR="00BF7FE6" w14:paraId="2330FB45" w14:textId="77777777" w:rsidTr="0055726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292193" w14:textId="77777777" w:rsidR="00BF7FE6" w:rsidRDefault="00BF7FE6" w:rsidP="0055726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9F4CC" w14:textId="77777777" w:rsidR="00BF7FE6" w:rsidRDefault="00BF7FE6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14:paraId="292452A5" w14:textId="77777777" w:rsidR="00BF7FE6" w:rsidRDefault="00BF7FE6" w:rsidP="00BF7FE6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14:paraId="71834FD7" w14:textId="77777777" w:rsidR="00BF7FE6" w:rsidRDefault="00BF7FE6" w:rsidP="00BF7FE6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BF7FE6" w14:paraId="75680ACA" w14:textId="77777777" w:rsidTr="0055726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AEB62" w14:textId="77777777" w:rsidR="00BF7FE6" w:rsidRDefault="00BF7FE6" w:rsidP="0055726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E73E" w14:textId="77777777" w:rsidR="00BF7FE6" w:rsidRDefault="00BF7FE6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</w:tr>
      <w:tr w:rsidR="00BF7FE6" w14:paraId="29B0F3EC" w14:textId="77777777" w:rsidTr="00557265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72DC59" w14:textId="77777777" w:rsidR="00BF7FE6" w:rsidRDefault="00BF7FE6" w:rsidP="0055726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7C0AA3" w14:textId="77777777" w:rsidR="00BF7FE6" w:rsidRDefault="00BF7FE6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BF7FE6" w14:paraId="79782646" w14:textId="77777777" w:rsidTr="0055726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8A5D02" w14:textId="77777777" w:rsidR="00BF7FE6" w:rsidRDefault="00BF7FE6" w:rsidP="0055726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ED903" w14:textId="77777777" w:rsidR="00BF7FE6" w:rsidRDefault="00BF7FE6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BF7FE6" w14:paraId="6E7C0102" w14:textId="77777777" w:rsidTr="0055726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6131A3" w14:textId="77777777" w:rsidR="00BF7FE6" w:rsidRDefault="00BF7FE6" w:rsidP="0055726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9E466" w14:textId="77777777" w:rsidR="00BF7FE6" w:rsidRDefault="00BF7FE6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-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BF7FE6" w:rsidRPr="00BE3149" w14:paraId="4F7C2151" w14:textId="77777777" w:rsidTr="0055726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3F8F68" w14:textId="77777777" w:rsidR="00BF7FE6" w:rsidRDefault="00BF7FE6" w:rsidP="0055726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D4EFD" w14:textId="381AB1BA" w:rsidR="00BF7FE6" w:rsidRDefault="00881F25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L’utilisateur peut bien se connecter avec Facebook.</w:t>
            </w:r>
            <w:r w:rsidR="00BF7FE6">
              <w:rPr>
                <w:lang w:val="fr-CH"/>
              </w:rPr>
              <w:br/>
            </w:r>
          </w:p>
        </w:tc>
      </w:tr>
      <w:tr w:rsidR="00BF7FE6" w:rsidRPr="00FD383B" w14:paraId="554F4B94" w14:textId="77777777" w:rsidTr="00557265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14:paraId="6816FF5C" w14:textId="77777777" w:rsidR="00BF7FE6" w:rsidRDefault="00BF7FE6" w:rsidP="00557265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14:paraId="016CA48C" w14:textId="77777777" w:rsidR="008B0F3C" w:rsidRDefault="008B0F3C" w:rsidP="008B0F3C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r>
        <w:rPr>
          <w:lang w:val="fr-CH"/>
        </w:rPr>
        <w:lastRenderedPageBreak/>
        <w:t>Cas de test</w:t>
      </w:r>
    </w:p>
    <w:p w14:paraId="3FF13CB7" w14:textId="77777777" w:rsidR="008B0F3C" w:rsidRDefault="008B0F3C" w:rsidP="008B0F3C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24B3189E" w14:textId="77777777" w:rsidR="008B0F3C" w:rsidRDefault="008B0F3C" w:rsidP="008B0F3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8B0F3C" w14:paraId="6B87DBA9" w14:textId="77777777" w:rsidTr="00557265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C42611" w14:textId="77777777" w:rsidR="008B0F3C" w:rsidRDefault="008B0F3C" w:rsidP="0055726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F50449" w14:textId="10756E06" w:rsidR="008B0F3C" w:rsidRDefault="008B0F3C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</w:t>
            </w:r>
            <w:r>
              <w:rPr>
                <w:lang w:val="fr-CH"/>
              </w:rPr>
              <w:t>30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B24181" w14:textId="77777777" w:rsidR="008B0F3C" w:rsidRDefault="008B0F3C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8B0F3C" w14:paraId="1AD6712E" w14:textId="77777777" w:rsidTr="0055726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02CE84" w14:textId="77777777" w:rsidR="008B0F3C" w:rsidRDefault="008B0F3C" w:rsidP="0055726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7BFD" w14:textId="77777777" w:rsidR="008B0F3C" w:rsidRDefault="008B0F3C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8B0F3C" w14:paraId="3500E518" w14:textId="77777777" w:rsidTr="0055726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C0A424" w14:textId="77777777" w:rsidR="008B0F3C" w:rsidRDefault="008B0F3C" w:rsidP="0055726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5B5EC" w14:textId="77777777" w:rsidR="008B0F3C" w:rsidRDefault="008B0F3C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8B0F3C" w14:paraId="53228DB0" w14:textId="77777777" w:rsidTr="0055726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6192B2" w14:textId="77777777" w:rsidR="008B0F3C" w:rsidRDefault="008B0F3C" w:rsidP="0055726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5B3B9" w14:textId="77777777" w:rsidR="008B0F3C" w:rsidRDefault="008B0F3C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0D0C79D5" w14:textId="77777777" w:rsidR="008B0F3C" w:rsidRDefault="008B0F3C" w:rsidP="00557265">
            <w:pPr>
              <w:pStyle w:val="AbsatzTab12Pt1-1Kur"/>
              <w:rPr>
                <w:lang w:val="fr-CH"/>
              </w:rPr>
            </w:pPr>
          </w:p>
          <w:p w14:paraId="32AA87A5" w14:textId="77777777" w:rsidR="008B0F3C" w:rsidRDefault="008B0F3C" w:rsidP="00557265">
            <w:pPr>
              <w:pStyle w:val="AbsatzTab12Pt1-1Kur"/>
              <w:rPr>
                <w:lang w:val="fr-CH"/>
              </w:rPr>
            </w:pPr>
          </w:p>
        </w:tc>
      </w:tr>
      <w:tr w:rsidR="008B0F3C" w14:paraId="0E27DA6D" w14:textId="77777777" w:rsidTr="0055726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A271D6" w14:textId="77777777" w:rsidR="008B0F3C" w:rsidRDefault="008B0F3C" w:rsidP="0055726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61F9E" w14:textId="77777777" w:rsidR="008B0F3C" w:rsidRDefault="008B0F3C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14:paraId="29F33BE6" w14:textId="77777777" w:rsidR="008B0F3C" w:rsidRDefault="008B0F3C" w:rsidP="008B0F3C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14:paraId="734DB826" w14:textId="77777777" w:rsidR="008B0F3C" w:rsidRDefault="008B0F3C" w:rsidP="008B0F3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8B0F3C" w14:paraId="39756F45" w14:textId="77777777" w:rsidTr="0055726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E8298" w14:textId="77777777" w:rsidR="008B0F3C" w:rsidRDefault="008B0F3C" w:rsidP="0055726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4AD33" w14:textId="77777777" w:rsidR="008B0F3C" w:rsidRDefault="008B0F3C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</w:tr>
      <w:tr w:rsidR="008B0F3C" w14:paraId="284B511F" w14:textId="77777777" w:rsidTr="00557265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3A7990" w14:textId="77777777" w:rsidR="008B0F3C" w:rsidRDefault="008B0F3C" w:rsidP="0055726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567ECE" w14:textId="77777777" w:rsidR="008B0F3C" w:rsidRDefault="008B0F3C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8B0F3C" w14:paraId="49F661C6" w14:textId="77777777" w:rsidTr="0055726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73D326" w14:textId="77777777" w:rsidR="008B0F3C" w:rsidRDefault="008B0F3C" w:rsidP="0055726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83E2F" w14:textId="77777777" w:rsidR="008B0F3C" w:rsidRDefault="008B0F3C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8B0F3C" w14:paraId="5003E96F" w14:textId="77777777" w:rsidTr="0055726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11B476" w14:textId="77777777" w:rsidR="008B0F3C" w:rsidRDefault="008B0F3C" w:rsidP="0055726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4C9F1" w14:textId="77777777" w:rsidR="008B0F3C" w:rsidRDefault="008B0F3C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-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8B0F3C" w:rsidRPr="00BE3149" w14:paraId="77700640" w14:textId="77777777" w:rsidTr="0055726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1F1AB8" w14:textId="77777777" w:rsidR="008B0F3C" w:rsidRDefault="008B0F3C" w:rsidP="0055726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E50D" w14:textId="20D46ACB" w:rsidR="008B0F3C" w:rsidRDefault="008B0F3C" w:rsidP="0055726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CRUD possible sur les publicités et elles s’affichent sur les pages du site.</w:t>
            </w:r>
            <w:r>
              <w:rPr>
                <w:lang w:val="fr-CH"/>
              </w:rPr>
              <w:br/>
            </w:r>
          </w:p>
        </w:tc>
      </w:tr>
      <w:tr w:rsidR="008B0F3C" w:rsidRPr="00FD383B" w14:paraId="414DEE67" w14:textId="77777777" w:rsidTr="00557265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14:paraId="1FACBFFC" w14:textId="77777777" w:rsidR="008B0F3C" w:rsidRDefault="008B0F3C" w:rsidP="00557265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14:paraId="6248C2AA" w14:textId="77777777" w:rsidR="00B14748" w:rsidRDefault="00B14748" w:rsidP="00B14748">
      <w:pPr>
        <w:pStyle w:val="Absatz"/>
        <w:rPr>
          <w:lang w:val="fr-CH"/>
        </w:rPr>
      </w:pPr>
    </w:p>
    <w:p w14:paraId="0EAE399E" w14:textId="68FD8E4B" w:rsidR="00A02E62" w:rsidRDefault="00A02E62" w:rsidP="00A02E62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r>
        <w:rPr>
          <w:lang w:val="fr-CH"/>
        </w:rPr>
        <w:lastRenderedPageBreak/>
        <w:t>Cas de test</w:t>
      </w:r>
      <w:r w:rsidR="00FE22B2">
        <w:rPr>
          <w:lang w:val="fr-CH"/>
        </w:rPr>
        <w:t xml:space="preserve"> Chat privé</w:t>
      </w:r>
      <w:bookmarkEnd w:id="16"/>
    </w:p>
    <w:p w14:paraId="4CE51161" w14:textId="77777777" w:rsidR="00A02E62" w:rsidRDefault="00A02E62" w:rsidP="00A02E62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0AD88BCF" w14:textId="77777777" w:rsidR="00A02E62" w:rsidRDefault="00A02E62" w:rsidP="00A02E62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A02E62" w14:paraId="0FCA06FF" w14:textId="77777777" w:rsidTr="00A269CE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78484F" w14:textId="77777777" w:rsidR="00A02E62" w:rsidRDefault="00A02E62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7ADCD0" w14:textId="602068A1" w:rsidR="00A02E62" w:rsidRDefault="00A02E62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T-011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75D06F" w14:textId="4FB542E2" w:rsidR="00A02E62" w:rsidRDefault="00A02E62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Message privé</w:t>
            </w:r>
          </w:p>
        </w:tc>
      </w:tr>
      <w:tr w:rsidR="00A02E62" w14:paraId="19ACAA6F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7B21DA" w14:textId="77777777" w:rsidR="00A02E62" w:rsidRDefault="00A02E62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E9166" w14:textId="77777777" w:rsidR="00A02E62" w:rsidRDefault="00A02E62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A02E62" w14:paraId="7DAA8DB0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131688" w14:textId="77777777" w:rsidR="00A02E62" w:rsidRDefault="00A02E62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40758" w14:textId="77777777" w:rsidR="00A02E62" w:rsidRDefault="00A02E62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A02E62" w14:paraId="529B38BB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0A8729" w14:textId="77777777" w:rsidR="00A02E62" w:rsidRDefault="00A02E62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FEADE" w14:textId="77777777" w:rsidR="00A02E62" w:rsidRDefault="00A02E62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3011F841" w14:textId="77777777" w:rsidR="00A02E62" w:rsidRDefault="00A02E62" w:rsidP="00A269CE">
            <w:pPr>
              <w:pStyle w:val="AbsatzTab12Pt1-1Kur"/>
              <w:rPr>
                <w:lang w:val="fr-CH"/>
              </w:rPr>
            </w:pPr>
          </w:p>
          <w:p w14:paraId="3C6D9288" w14:textId="77777777" w:rsidR="00A02E62" w:rsidRDefault="00A02E62" w:rsidP="00A269CE">
            <w:pPr>
              <w:pStyle w:val="AbsatzTab12Pt1-1Kur"/>
              <w:rPr>
                <w:lang w:val="fr-CH"/>
              </w:rPr>
            </w:pPr>
          </w:p>
        </w:tc>
      </w:tr>
      <w:tr w:rsidR="00A02E62" w:rsidRPr="00FD383B" w14:paraId="21737BF9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DC4928" w14:textId="77777777" w:rsidR="00A02E62" w:rsidRDefault="00A02E62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F5A99" w14:textId="3CC2F656" w:rsidR="00A02E62" w:rsidRDefault="00A269CE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Envoie et réception de messages entre deux utilisateurs</w:t>
            </w:r>
          </w:p>
        </w:tc>
      </w:tr>
    </w:tbl>
    <w:p w14:paraId="6667B182" w14:textId="77777777" w:rsidR="00A02E62" w:rsidRDefault="00A02E62" w:rsidP="00A02E62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14:paraId="3311AEF4" w14:textId="77777777" w:rsidR="00A02E62" w:rsidRDefault="00A02E62" w:rsidP="00A02E62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A02E62" w14:paraId="336B90CF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71A19A" w14:textId="77777777" w:rsidR="00A02E62" w:rsidRDefault="00A02E62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7E6A" w14:textId="1113160D" w:rsidR="00A02E62" w:rsidRDefault="00A02E62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31.05.2020</w:t>
            </w:r>
          </w:p>
        </w:tc>
      </w:tr>
      <w:tr w:rsidR="00A02E62" w14:paraId="6CFFC678" w14:textId="77777777" w:rsidTr="00A269CE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9F290B" w14:textId="77777777" w:rsidR="00A02E62" w:rsidRDefault="00A02E62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F66EA7" w14:textId="0288FAA2" w:rsidR="00A02E62" w:rsidRDefault="00A02E62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Hans Morsch</w:t>
            </w:r>
          </w:p>
        </w:tc>
      </w:tr>
      <w:tr w:rsidR="00A02E62" w:rsidRPr="00FD383B" w14:paraId="7A1CF0BE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6DE693" w14:textId="77777777" w:rsidR="00A02E62" w:rsidRDefault="00A02E62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36E58" w14:textId="64C28B59" w:rsidR="00A02E62" w:rsidRDefault="00A02E62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Création de conversation et création des messages lors d’un match, suppression de la conversation et messages lors d’un </w:t>
            </w:r>
            <w:proofErr w:type="spellStart"/>
            <w:r>
              <w:rPr>
                <w:lang w:val="fr-CH"/>
              </w:rPr>
              <w:t>unlike</w:t>
            </w:r>
            <w:proofErr w:type="spellEnd"/>
          </w:p>
        </w:tc>
      </w:tr>
      <w:tr w:rsidR="00A02E62" w:rsidRPr="00A02E62" w14:paraId="554CD9C2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4CB3DE" w14:textId="77777777" w:rsidR="00A02E62" w:rsidRDefault="00A02E62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AA0C5" w14:textId="3F04173D" w:rsidR="00A02E62" w:rsidRDefault="00A02E62" w:rsidP="00A02E62">
            <w:pPr>
              <w:pStyle w:val="AbsatzTab12Pt1-1Kur"/>
              <w:numPr>
                <w:ilvl w:val="0"/>
                <w:numId w:val="46"/>
              </w:numPr>
              <w:rPr>
                <w:lang w:val="fr-CH"/>
              </w:rPr>
            </w:pPr>
            <w:r>
              <w:rPr>
                <w:lang w:val="fr-CH"/>
              </w:rPr>
              <w:t>Création de discussion en double</w:t>
            </w:r>
          </w:p>
          <w:p w14:paraId="0BE28C51" w14:textId="2CBF24EA" w:rsidR="00A02E62" w:rsidRDefault="00A02E62" w:rsidP="00A02E62">
            <w:pPr>
              <w:pStyle w:val="AbsatzTab12Pt1-1Kur"/>
              <w:numPr>
                <w:ilvl w:val="0"/>
                <w:numId w:val="46"/>
              </w:numPr>
              <w:rPr>
                <w:lang w:val="fr-CH"/>
              </w:rPr>
            </w:pPr>
            <w:proofErr w:type="spellStart"/>
            <w:r>
              <w:rPr>
                <w:lang w:val="fr-CH"/>
              </w:rPr>
              <w:t>Unlike</w:t>
            </w:r>
            <w:proofErr w:type="spellEnd"/>
            <w:r>
              <w:rPr>
                <w:lang w:val="fr-CH"/>
              </w:rPr>
              <w:t xml:space="preserve"> impossible lors d’un match</w:t>
            </w:r>
          </w:p>
          <w:p w14:paraId="18C02992" w14:textId="192147FF" w:rsidR="00A02E62" w:rsidRDefault="00A02E62" w:rsidP="00A02E62">
            <w:pPr>
              <w:pStyle w:val="AbsatzTab12Pt1-1Kur"/>
              <w:numPr>
                <w:ilvl w:val="0"/>
                <w:numId w:val="46"/>
              </w:numPr>
              <w:rPr>
                <w:lang w:val="fr-CH"/>
              </w:rPr>
            </w:pPr>
            <w:r>
              <w:rPr>
                <w:lang w:val="fr-CH"/>
              </w:rPr>
              <w:t>Messages non bidirectionnels</w:t>
            </w:r>
          </w:p>
          <w:p w14:paraId="709D1573" w14:textId="7617E327" w:rsidR="00A02E62" w:rsidRDefault="00A02E62" w:rsidP="00A269CE">
            <w:pPr>
              <w:pStyle w:val="AbsatzTab12Pt1-1Kur"/>
              <w:ind w:left="360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A02E62" w:rsidRPr="00A269CE" w14:paraId="66612BC8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4AC06C" w14:textId="77777777" w:rsidR="00A02E62" w:rsidRDefault="00A02E62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493A6" w14:textId="200D61CF" w:rsidR="00A02E62" w:rsidRDefault="00A269CE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Logique à intégrer lors d’un like et non d’un match pour permettre un traitement plus dynamique. Tous les problèmes rencontrés sont corrigés.</w:t>
            </w:r>
            <w:r w:rsidR="00A02E62">
              <w:rPr>
                <w:lang w:val="fr-CH"/>
              </w:rPr>
              <w:br/>
            </w:r>
            <w:r w:rsidR="00A02E62">
              <w:rPr>
                <w:lang w:val="fr-CH"/>
              </w:rPr>
              <w:br/>
            </w:r>
            <w:r w:rsidR="00A02E62">
              <w:rPr>
                <w:lang w:val="fr-CH"/>
              </w:rPr>
              <w:br/>
            </w:r>
            <w:r w:rsidR="00A02E62">
              <w:rPr>
                <w:lang w:val="fr-CH"/>
              </w:rPr>
              <w:br/>
            </w:r>
            <w:r w:rsidR="00A02E62">
              <w:rPr>
                <w:lang w:val="fr-CH"/>
              </w:rPr>
              <w:br/>
            </w:r>
          </w:p>
        </w:tc>
      </w:tr>
      <w:tr w:rsidR="00A02E62" w:rsidRPr="00FD383B" w14:paraId="0E618792" w14:textId="77777777" w:rsidTr="00A269CE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14:paraId="38D99623" w14:textId="77777777" w:rsidR="00A02E62" w:rsidRDefault="00A02E62" w:rsidP="00A269CE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14:paraId="68CCDFD8" w14:textId="31B179C4" w:rsidR="00A269CE" w:rsidRDefault="00A269CE" w:rsidP="00A269CE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7" w:name="_Toc41834499"/>
      <w:r>
        <w:rPr>
          <w:lang w:val="fr-CH"/>
        </w:rPr>
        <w:lastRenderedPageBreak/>
        <w:t>Cas de test</w:t>
      </w:r>
      <w:r w:rsidR="00FE22B2">
        <w:rPr>
          <w:lang w:val="fr-CH"/>
        </w:rPr>
        <w:t xml:space="preserve"> Réinitialiser le mot de passe</w:t>
      </w:r>
      <w:bookmarkEnd w:id="17"/>
    </w:p>
    <w:p w14:paraId="16B449B2" w14:textId="77777777" w:rsidR="00A269CE" w:rsidRDefault="00A269CE" w:rsidP="00A269CE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1D7BFE8B" w14:textId="77777777" w:rsidR="00A269CE" w:rsidRDefault="00A269CE" w:rsidP="00A269CE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A269CE" w:rsidRPr="00FD383B" w14:paraId="69290F2D" w14:textId="77777777" w:rsidTr="00A269CE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E0DBE9" w14:textId="77777777" w:rsidR="00A269CE" w:rsidRDefault="00A269CE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614314" w14:textId="44D1A0D3" w:rsidR="00A269CE" w:rsidRDefault="00A269CE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570A0B" w14:textId="3CCC2BCF" w:rsidR="00A269CE" w:rsidRDefault="00FE22B2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Réinitialiser le mot de passe côté administrateur</w:t>
            </w:r>
          </w:p>
        </w:tc>
      </w:tr>
      <w:tr w:rsidR="00A269CE" w14:paraId="3C92124B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38209D" w14:textId="77777777" w:rsidR="00A269CE" w:rsidRDefault="00A269CE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81D1F" w14:textId="77777777" w:rsidR="00A269CE" w:rsidRDefault="00A269CE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A269CE" w14:paraId="2F9AB994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D48D9A" w14:textId="77777777" w:rsidR="00A269CE" w:rsidRDefault="00A269CE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93C4A" w14:textId="77777777" w:rsidR="00A269CE" w:rsidRDefault="00A269CE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A269CE" w14:paraId="702B8E33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CE1C4F" w14:textId="77777777" w:rsidR="00A269CE" w:rsidRDefault="00A269CE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EFB8" w14:textId="77777777" w:rsidR="00A269CE" w:rsidRDefault="00A269CE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55994AB2" w14:textId="77777777" w:rsidR="00A269CE" w:rsidRDefault="00A269CE" w:rsidP="00A269CE">
            <w:pPr>
              <w:pStyle w:val="AbsatzTab12Pt1-1Kur"/>
              <w:rPr>
                <w:lang w:val="fr-CH"/>
              </w:rPr>
            </w:pPr>
          </w:p>
          <w:p w14:paraId="74D37B3B" w14:textId="77777777" w:rsidR="00A269CE" w:rsidRDefault="00A269CE" w:rsidP="00A269CE">
            <w:pPr>
              <w:pStyle w:val="AbsatzTab12Pt1-1Kur"/>
              <w:rPr>
                <w:lang w:val="fr-CH"/>
              </w:rPr>
            </w:pPr>
          </w:p>
        </w:tc>
      </w:tr>
      <w:tr w:rsidR="00A269CE" w:rsidRPr="00FD383B" w14:paraId="71ADB922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FB3FD3" w14:textId="77777777" w:rsidR="00A269CE" w:rsidRDefault="00A269CE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C60E3" w14:textId="2370FD8A" w:rsidR="00A269CE" w:rsidRDefault="00A269CE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Envoie d’un nouveau mot de passe par mail à l’utilisateur</w:t>
            </w:r>
          </w:p>
        </w:tc>
      </w:tr>
    </w:tbl>
    <w:p w14:paraId="30A430EF" w14:textId="77777777" w:rsidR="00A269CE" w:rsidRDefault="00A269CE" w:rsidP="00A269CE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14:paraId="25F603BD" w14:textId="77777777" w:rsidR="00A269CE" w:rsidRDefault="00A269CE" w:rsidP="00A269CE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A269CE" w14:paraId="59B6B2DF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FA2500" w14:textId="77777777" w:rsidR="00A269CE" w:rsidRDefault="00A269CE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A6BCF" w14:textId="715C7AF8" w:rsidR="00A269CE" w:rsidRDefault="00A269CE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30.05.2020</w:t>
            </w:r>
          </w:p>
        </w:tc>
      </w:tr>
      <w:tr w:rsidR="00A269CE" w14:paraId="0A0A1396" w14:textId="77777777" w:rsidTr="00A269CE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F90A93" w14:textId="77777777" w:rsidR="00A269CE" w:rsidRDefault="00A269CE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178303" w14:textId="3663B6BE" w:rsidR="00A269CE" w:rsidRDefault="00A269CE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Hans Morsch</w:t>
            </w:r>
          </w:p>
        </w:tc>
      </w:tr>
      <w:tr w:rsidR="00A269CE" w14:paraId="67784A19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9E20F5" w14:textId="77777777" w:rsidR="00A269CE" w:rsidRDefault="00A269CE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2B13" w14:textId="46B73B82" w:rsidR="00A269CE" w:rsidRDefault="00A269CE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Hachage et sel</w:t>
            </w:r>
          </w:p>
        </w:tc>
      </w:tr>
      <w:tr w:rsidR="00A269CE" w:rsidRPr="00FD383B" w14:paraId="52954FA1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BF84E4" w14:textId="77777777" w:rsidR="00A269CE" w:rsidRDefault="00A269CE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9D035" w14:textId="2D6DD0C3" w:rsidR="00A269CE" w:rsidRDefault="00A269CE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  <w:t>Trouver le même hachage que ID4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A269CE" w14:paraId="5E6ED40B" w14:textId="77777777" w:rsidTr="00A269C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1CAD2D" w14:textId="77777777" w:rsidR="00A269CE" w:rsidRDefault="00A269CE" w:rsidP="00A269C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8171" w14:textId="0AF69058" w:rsidR="00A269CE" w:rsidRDefault="00A269CE" w:rsidP="00A269CE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  <w:t>Corrigé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A269CE" w:rsidRPr="00FD383B" w14:paraId="3DBBCD69" w14:textId="77777777" w:rsidTr="00A269CE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14:paraId="5CC99DE9" w14:textId="77777777" w:rsidR="00A269CE" w:rsidRDefault="00A269CE" w:rsidP="00A269CE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14:paraId="45E92ACE" w14:textId="1473317E" w:rsidR="00FE22B2" w:rsidRDefault="00FE22B2" w:rsidP="00FE22B2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8" w:name="_Toc41834500"/>
      <w:r>
        <w:rPr>
          <w:lang w:val="fr-CH"/>
        </w:rPr>
        <w:lastRenderedPageBreak/>
        <w:t>Cas de test signaler/bloquer un utilisateur</w:t>
      </w:r>
      <w:bookmarkEnd w:id="18"/>
    </w:p>
    <w:p w14:paraId="1D1BEEC4" w14:textId="77777777" w:rsidR="00FE22B2" w:rsidRDefault="00FE22B2" w:rsidP="00FE22B2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14:paraId="53A38515" w14:textId="77777777" w:rsidR="00FE22B2" w:rsidRDefault="00FE22B2" w:rsidP="00FE22B2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FE22B2" w14:paraId="336C850B" w14:textId="77777777" w:rsidTr="00A549D1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355317" w14:textId="77777777" w:rsidR="00FE22B2" w:rsidRDefault="00FE22B2" w:rsidP="00A549D1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C178BD" w14:textId="2DD8517A" w:rsidR="00FE22B2" w:rsidRDefault="00FE22B2" w:rsidP="00A549D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T-022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41CD43" w14:textId="77777777" w:rsidR="00FE22B2" w:rsidRDefault="00FE22B2" w:rsidP="00A549D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FE22B2" w14:paraId="3DDE1343" w14:textId="77777777" w:rsidTr="00A549D1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38BAA8" w14:textId="77777777" w:rsidR="00FE22B2" w:rsidRDefault="00FE22B2" w:rsidP="00A549D1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D99B2" w14:textId="77777777" w:rsidR="00FE22B2" w:rsidRDefault="00FE22B2" w:rsidP="00A549D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FE22B2" w14:paraId="5D8916D0" w14:textId="77777777" w:rsidTr="00A549D1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95C3C4" w14:textId="77777777" w:rsidR="00FE22B2" w:rsidRDefault="00FE22B2" w:rsidP="00A549D1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3E231" w14:textId="77777777" w:rsidR="00FE22B2" w:rsidRDefault="00FE22B2" w:rsidP="00A549D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FE22B2" w14:paraId="74DD2ACA" w14:textId="77777777" w:rsidTr="00A549D1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3D1F6C" w14:textId="77777777" w:rsidR="00FE22B2" w:rsidRDefault="00FE22B2" w:rsidP="00A549D1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67BA" w14:textId="77777777" w:rsidR="00FE22B2" w:rsidRDefault="00FE22B2" w:rsidP="00A549D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14:paraId="5FF6F6DA" w14:textId="77777777" w:rsidR="00FE22B2" w:rsidRDefault="00FE22B2" w:rsidP="00A549D1">
            <w:pPr>
              <w:pStyle w:val="AbsatzTab12Pt1-1Kur"/>
              <w:rPr>
                <w:lang w:val="fr-CH"/>
              </w:rPr>
            </w:pPr>
          </w:p>
          <w:p w14:paraId="2068F073" w14:textId="77777777" w:rsidR="00FE22B2" w:rsidRDefault="00FE22B2" w:rsidP="00A549D1">
            <w:pPr>
              <w:pStyle w:val="AbsatzTab12Pt1-1Kur"/>
              <w:rPr>
                <w:lang w:val="fr-CH"/>
              </w:rPr>
            </w:pPr>
          </w:p>
        </w:tc>
      </w:tr>
      <w:tr w:rsidR="00FE22B2" w:rsidRPr="00A269CE" w14:paraId="2964DF19" w14:textId="77777777" w:rsidTr="00A549D1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BF7E5E" w14:textId="77777777" w:rsidR="00FE22B2" w:rsidRDefault="00FE22B2" w:rsidP="00A549D1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FC712" w14:textId="6E3610F1" w:rsidR="00FE22B2" w:rsidRDefault="00FE22B2" w:rsidP="00A549D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Envoie d’un mail à l’administrateur pour signaler un utilisateur. Bloquer ou ignorer un autre utilisateur</w:t>
            </w:r>
          </w:p>
        </w:tc>
      </w:tr>
    </w:tbl>
    <w:p w14:paraId="1DCF8898" w14:textId="77777777" w:rsidR="00FE22B2" w:rsidRDefault="00FE22B2" w:rsidP="00FE22B2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14:paraId="3DB7DFC6" w14:textId="77777777" w:rsidR="00FE22B2" w:rsidRDefault="00FE22B2" w:rsidP="00FE22B2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FE22B2" w14:paraId="63F5812B" w14:textId="77777777" w:rsidTr="00A549D1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107D61" w14:textId="77777777" w:rsidR="00FE22B2" w:rsidRDefault="00FE22B2" w:rsidP="00A549D1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6D2E5" w14:textId="77777777" w:rsidR="00FE22B2" w:rsidRDefault="00FE22B2" w:rsidP="00A549D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30.05.2020</w:t>
            </w:r>
          </w:p>
        </w:tc>
      </w:tr>
      <w:tr w:rsidR="00FE22B2" w14:paraId="7949859A" w14:textId="77777777" w:rsidTr="00A549D1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6930A0" w14:textId="77777777" w:rsidR="00FE22B2" w:rsidRDefault="00FE22B2" w:rsidP="00A549D1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B5A71" w14:textId="77777777" w:rsidR="00FE22B2" w:rsidRDefault="00FE22B2" w:rsidP="00A549D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Hans Morsch</w:t>
            </w:r>
          </w:p>
        </w:tc>
      </w:tr>
      <w:tr w:rsidR="00FE22B2" w:rsidRPr="00FD383B" w14:paraId="6E2E6EEB" w14:textId="77777777" w:rsidTr="00A549D1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975C02" w14:textId="77777777" w:rsidR="00FE22B2" w:rsidRDefault="00FE22B2" w:rsidP="00A549D1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18455" w14:textId="6A9EEFC9" w:rsidR="00FE22B2" w:rsidRDefault="00FE22B2" w:rsidP="00A549D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Aucun pour le signalement, Bloquer un utilisateur requiert la modification de la base données</w:t>
            </w:r>
          </w:p>
        </w:tc>
      </w:tr>
      <w:tr w:rsidR="00FE22B2" w:rsidRPr="00A269CE" w14:paraId="078855D8" w14:textId="77777777" w:rsidTr="00A549D1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621680" w14:textId="77777777" w:rsidR="00FE22B2" w:rsidRDefault="00FE22B2" w:rsidP="00A549D1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5D9FA" w14:textId="6BB60667" w:rsidR="00FE22B2" w:rsidRDefault="00FE22B2" w:rsidP="00A549D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  <w:t>Aucun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FE22B2" w:rsidRPr="00FD383B" w14:paraId="74C7460F" w14:textId="77777777" w:rsidTr="00A549D1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51E310" w14:textId="77777777" w:rsidR="00FE22B2" w:rsidRDefault="00FE22B2" w:rsidP="00A549D1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9B01" w14:textId="15B93EBC" w:rsidR="00FE22B2" w:rsidRDefault="00FE22B2" w:rsidP="00A549D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  <w:t>Envoie du mail à l’administrateur Ok, Bloquer repousser au sprint suivant.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FE22B2" w:rsidRPr="00FD383B" w14:paraId="3A08AA0B" w14:textId="77777777" w:rsidTr="00A549D1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14:paraId="1BD79F58" w14:textId="77777777" w:rsidR="00FE22B2" w:rsidRDefault="00FE22B2" w:rsidP="00A549D1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14:paraId="552575B4" w14:textId="77777777" w:rsidR="00D4644C" w:rsidRDefault="00D4644C">
      <w:pPr>
        <w:pStyle w:val="Absatz0Pt"/>
        <w:pageBreakBefore/>
        <w:rPr>
          <w:lang w:val="fr-CH"/>
        </w:rPr>
      </w:pPr>
    </w:p>
    <w:p w14:paraId="19216AC9" w14:textId="77777777" w:rsidR="00D4644C" w:rsidRDefault="00F6567B">
      <w:pPr>
        <w:pStyle w:val="Inhaltsverzeichnis"/>
        <w:rPr>
          <w:lang w:val="fr-CH"/>
        </w:rPr>
      </w:pPr>
      <w:bookmarkStart w:id="19" w:name="_Toc41834501"/>
      <w:r>
        <w:rPr>
          <w:lang w:val="fr-CH"/>
        </w:rPr>
        <w:t>Table des matières</w:t>
      </w:r>
      <w:bookmarkEnd w:id="19"/>
    </w:p>
    <w:bookmarkStart w:id="20" w:name="_Toc467678976"/>
    <w:bookmarkStart w:id="21" w:name="_Toc451800035"/>
    <w:bookmarkStart w:id="22" w:name="_Toc467846253"/>
    <w:bookmarkStart w:id="23" w:name="_Toc527983449"/>
    <w:bookmarkStart w:id="24" w:name="_Toc530490791"/>
    <w:p w14:paraId="5B634A46" w14:textId="2495765C" w:rsidR="001515F2" w:rsidRDefault="00F6567B">
      <w:pPr>
        <w:pStyle w:val="TM8"/>
        <w:rPr>
          <w:rFonts w:asciiTheme="minorHAnsi" w:eastAsiaTheme="minorEastAsia" w:hAnsiTheme="minorHAnsi" w:cstheme="minorBidi"/>
          <w:i w:val="0"/>
          <w:sz w:val="22"/>
          <w:szCs w:val="22"/>
          <w:lang w:val="fr-CH" w:eastAsia="fr-CH"/>
        </w:rPr>
      </w:pPr>
      <w:r>
        <w:rPr>
          <w:lang w:val="fr-CH"/>
        </w:rPr>
        <w:fldChar w:fldCharType="begin"/>
      </w:r>
      <w:r>
        <w:rPr>
          <w:lang w:val="fr-CH"/>
        </w:rPr>
        <w:instrText xml:space="preserve"> TOC \o "1-4" \t "Überschrift 8;1;Überschrift 9;2;Inhaltsverzeichnis;7;Inhaltsverzeichnis 12;8;Checkliste;1;Titel-Überschrift;9" </w:instrText>
      </w:r>
      <w:r>
        <w:rPr>
          <w:lang w:val="fr-CH"/>
        </w:rPr>
        <w:fldChar w:fldCharType="separate"/>
      </w:r>
      <w:r w:rsidR="001515F2" w:rsidRPr="00D6523C">
        <w:rPr>
          <w:lang w:val="fr-CH"/>
        </w:rPr>
        <w:t>Suivi des modifications</w:t>
      </w:r>
      <w:r w:rsidR="001515F2" w:rsidRPr="001515F2">
        <w:rPr>
          <w:lang w:val="fr-CH"/>
        </w:rPr>
        <w:tab/>
      </w:r>
      <w:r w:rsidR="001515F2">
        <w:fldChar w:fldCharType="begin"/>
      </w:r>
      <w:r w:rsidR="001515F2" w:rsidRPr="001515F2">
        <w:rPr>
          <w:lang w:val="fr-CH"/>
        </w:rPr>
        <w:instrText xml:space="preserve"> PAGEREF _Toc41834492 \h </w:instrText>
      </w:r>
      <w:r w:rsidR="001515F2">
        <w:fldChar w:fldCharType="separate"/>
      </w:r>
      <w:r w:rsidR="001515F2" w:rsidRPr="001515F2">
        <w:rPr>
          <w:lang w:val="fr-CH"/>
        </w:rPr>
        <w:t>1</w:t>
      </w:r>
      <w:r w:rsidR="001515F2">
        <w:fldChar w:fldCharType="end"/>
      </w:r>
    </w:p>
    <w:p w14:paraId="0B254B68" w14:textId="652CBF42" w:rsidR="001515F2" w:rsidRDefault="001515F2">
      <w:pPr>
        <w:pStyle w:val="TM8"/>
        <w:rPr>
          <w:rFonts w:asciiTheme="minorHAnsi" w:eastAsiaTheme="minorEastAsia" w:hAnsiTheme="minorHAnsi" w:cstheme="minorBidi"/>
          <w:i w:val="0"/>
          <w:sz w:val="22"/>
          <w:szCs w:val="22"/>
          <w:lang w:val="fr-CH" w:eastAsia="fr-CH"/>
        </w:rPr>
      </w:pPr>
      <w:r w:rsidRPr="00D6523C">
        <w:rPr>
          <w:lang w:val="fr-CH"/>
        </w:rPr>
        <w:t>Description</w:t>
      </w:r>
      <w:r w:rsidRPr="001515F2">
        <w:rPr>
          <w:lang w:val="fr-CH"/>
        </w:rPr>
        <w:tab/>
      </w:r>
      <w:r>
        <w:fldChar w:fldCharType="begin"/>
      </w:r>
      <w:r w:rsidRPr="001515F2">
        <w:rPr>
          <w:lang w:val="fr-CH"/>
        </w:rPr>
        <w:instrText xml:space="preserve"> PAGEREF _Toc41834493 \h </w:instrText>
      </w:r>
      <w:r>
        <w:fldChar w:fldCharType="separate"/>
      </w:r>
      <w:r w:rsidRPr="001515F2">
        <w:rPr>
          <w:lang w:val="fr-CH"/>
        </w:rPr>
        <w:t>1</w:t>
      </w:r>
      <w:r>
        <w:fldChar w:fldCharType="end"/>
      </w:r>
    </w:p>
    <w:p w14:paraId="30CA7E71" w14:textId="395C9DEB" w:rsidR="001515F2" w:rsidRDefault="001515F2">
      <w:pPr>
        <w:pStyle w:val="TM9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D6523C">
        <w:rPr>
          <w:lang w:val="fr-CH"/>
        </w:rPr>
        <w:t>Aperçu des cas de test / Déroulement des tests</w:t>
      </w:r>
      <w:r w:rsidRPr="001515F2">
        <w:rPr>
          <w:lang w:val="fr-CH"/>
        </w:rPr>
        <w:tab/>
      </w:r>
      <w:r>
        <w:fldChar w:fldCharType="begin"/>
      </w:r>
      <w:r w:rsidRPr="001515F2">
        <w:rPr>
          <w:lang w:val="fr-CH"/>
        </w:rPr>
        <w:instrText xml:space="preserve"> PAGEREF _Toc41834494 \h </w:instrText>
      </w:r>
      <w:r>
        <w:fldChar w:fldCharType="separate"/>
      </w:r>
      <w:r w:rsidRPr="001515F2">
        <w:rPr>
          <w:lang w:val="fr-CH"/>
        </w:rPr>
        <w:t>2</w:t>
      </w:r>
      <w:r>
        <w:fldChar w:fldCharType="end"/>
      </w:r>
    </w:p>
    <w:p w14:paraId="63618E97" w14:textId="51629B2E" w:rsidR="001515F2" w:rsidRDefault="001515F2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D6523C">
        <w:rPr>
          <w:lang w:val="fr-CH"/>
        </w:rP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D6523C">
        <w:rPr>
          <w:lang w:val="fr-CH"/>
        </w:rPr>
        <w:t>Cas de test</w:t>
      </w:r>
      <w:r w:rsidRPr="001515F2">
        <w:rPr>
          <w:lang w:val="fr-CH"/>
        </w:rPr>
        <w:tab/>
      </w:r>
      <w:r>
        <w:fldChar w:fldCharType="begin"/>
      </w:r>
      <w:r w:rsidRPr="001515F2">
        <w:rPr>
          <w:lang w:val="fr-CH"/>
        </w:rPr>
        <w:instrText xml:space="preserve"> PAGEREF _Toc41834495 \h </w:instrText>
      </w:r>
      <w:r>
        <w:fldChar w:fldCharType="separate"/>
      </w:r>
      <w:r w:rsidRPr="001515F2">
        <w:rPr>
          <w:lang w:val="fr-CH"/>
        </w:rPr>
        <w:t>4</w:t>
      </w:r>
      <w:r>
        <w:fldChar w:fldCharType="end"/>
      </w:r>
    </w:p>
    <w:p w14:paraId="30A81305" w14:textId="165E3814" w:rsidR="001515F2" w:rsidRDefault="001515F2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D6523C">
        <w:rPr>
          <w:lang w:val="fr-CH"/>
        </w:rPr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D6523C">
        <w:rPr>
          <w:lang w:val="fr-CH"/>
        </w:rPr>
        <w:t>Cas de test</w:t>
      </w:r>
      <w:r w:rsidRPr="001515F2">
        <w:rPr>
          <w:lang w:val="fr-CH"/>
        </w:rPr>
        <w:tab/>
      </w:r>
      <w:r>
        <w:fldChar w:fldCharType="begin"/>
      </w:r>
      <w:r w:rsidRPr="001515F2">
        <w:rPr>
          <w:lang w:val="fr-CH"/>
        </w:rPr>
        <w:instrText xml:space="preserve"> PAGEREF _Toc41834496 \h </w:instrText>
      </w:r>
      <w:r>
        <w:fldChar w:fldCharType="separate"/>
      </w:r>
      <w:r w:rsidRPr="001515F2">
        <w:rPr>
          <w:lang w:val="fr-CH"/>
        </w:rPr>
        <w:t>5</w:t>
      </w:r>
      <w:r>
        <w:fldChar w:fldCharType="end"/>
      </w:r>
    </w:p>
    <w:p w14:paraId="3AEE6A54" w14:textId="24DC3D6D" w:rsidR="001515F2" w:rsidRDefault="001515F2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D6523C">
        <w:rPr>
          <w:lang w:val="fr-CH"/>
        </w:rPr>
        <w:t>3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D6523C">
        <w:rPr>
          <w:lang w:val="fr-CH"/>
        </w:rPr>
        <w:t>Cas de test</w:t>
      </w:r>
      <w:r w:rsidRPr="001515F2">
        <w:rPr>
          <w:lang w:val="fr-CH"/>
        </w:rPr>
        <w:tab/>
      </w:r>
      <w:r>
        <w:fldChar w:fldCharType="begin"/>
      </w:r>
      <w:r w:rsidRPr="001515F2">
        <w:rPr>
          <w:lang w:val="fr-CH"/>
        </w:rPr>
        <w:instrText xml:space="preserve"> PAGEREF _Toc41834497 \h </w:instrText>
      </w:r>
      <w:r>
        <w:fldChar w:fldCharType="separate"/>
      </w:r>
      <w:r w:rsidRPr="001515F2">
        <w:rPr>
          <w:lang w:val="fr-CH"/>
        </w:rPr>
        <w:t>6</w:t>
      </w:r>
      <w:r>
        <w:fldChar w:fldCharType="end"/>
      </w:r>
    </w:p>
    <w:p w14:paraId="6771E53D" w14:textId="187440A3" w:rsidR="001515F2" w:rsidRDefault="001515F2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D6523C">
        <w:rPr>
          <w:lang w:val="fr-CH"/>
        </w:rPr>
        <w:t>4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D6523C">
        <w:rPr>
          <w:lang w:val="fr-CH"/>
        </w:rPr>
        <w:t>Cas de test Chat privé</w:t>
      </w:r>
      <w:r w:rsidRPr="001515F2">
        <w:rPr>
          <w:lang w:val="fr-CH"/>
        </w:rPr>
        <w:tab/>
      </w:r>
      <w:r>
        <w:fldChar w:fldCharType="begin"/>
      </w:r>
      <w:r w:rsidRPr="001515F2">
        <w:rPr>
          <w:lang w:val="fr-CH"/>
        </w:rPr>
        <w:instrText xml:space="preserve"> PAGEREF _Toc41834498 \h </w:instrText>
      </w:r>
      <w:r>
        <w:fldChar w:fldCharType="separate"/>
      </w:r>
      <w:r w:rsidRPr="001515F2">
        <w:rPr>
          <w:lang w:val="fr-CH"/>
        </w:rPr>
        <w:t>7</w:t>
      </w:r>
      <w:r>
        <w:fldChar w:fldCharType="end"/>
      </w:r>
    </w:p>
    <w:p w14:paraId="1774555E" w14:textId="374C7AF1" w:rsidR="001515F2" w:rsidRDefault="001515F2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D6523C">
        <w:rPr>
          <w:lang w:val="fr-CH"/>
        </w:rPr>
        <w:t>5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D6523C">
        <w:rPr>
          <w:lang w:val="fr-CH"/>
        </w:rPr>
        <w:t>Cas de test Réinitialiser le mot de passe</w:t>
      </w:r>
      <w:r w:rsidRPr="001515F2">
        <w:rPr>
          <w:lang w:val="fr-CH"/>
        </w:rPr>
        <w:tab/>
      </w:r>
      <w:r>
        <w:fldChar w:fldCharType="begin"/>
      </w:r>
      <w:r w:rsidRPr="001515F2">
        <w:rPr>
          <w:lang w:val="fr-CH"/>
        </w:rPr>
        <w:instrText xml:space="preserve"> PAGEREF _Toc41834499 \h </w:instrText>
      </w:r>
      <w:r>
        <w:fldChar w:fldCharType="separate"/>
      </w:r>
      <w:r w:rsidRPr="001515F2">
        <w:rPr>
          <w:lang w:val="fr-CH"/>
        </w:rPr>
        <w:t>8</w:t>
      </w:r>
      <w:r>
        <w:fldChar w:fldCharType="end"/>
      </w:r>
    </w:p>
    <w:p w14:paraId="64FBA274" w14:textId="48F791D1" w:rsidR="001515F2" w:rsidRDefault="001515F2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D6523C">
        <w:rPr>
          <w:lang w:val="fr-CH"/>
        </w:rPr>
        <w:t>6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D6523C">
        <w:rPr>
          <w:lang w:val="fr-CH"/>
        </w:rPr>
        <w:t>Cas de test signaler/bloquer un utilisateur</w:t>
      </w:r>
      <w:r w:rsidRPr="001515F2">
        <w:rPr>
          <w:lang w:val="fr-CH"/>
        </w:rPr>
        <w:tab/>
      </w:r>
      <w:r>
        <w:fldChar w:fldCharType="begin"/>
      </w:r>
      <w:r w:rsidRPr="001515F2">
        <w:rPr>
          <w:lang w:val="fr-CH"/>
        </w:rPr>
        <w:instrText xml:space="preserve"> PAGEREF _Toc41834500 \h </w:instrText>
      </w:r>
      <w:r>
        <w:fldChar w:fldCharType="separate"/>
      </w:r>
      <w:r w:rsidRPr="001515F2">
        <w:rPr>
          <w:lang w:val="fr-CH"/>
        </w:rPr>
        <w:t>9</w:t>
      </w:r>
      <w:r>
        <w:fldChar w:fldCharType="end"/>
      </w:r>
    </w:p>
    <w:p w14:paraId="24943BE5" w14:textId="7ADE64D2" w:rsidR="001515F2" w:rsidRDefault="001515F2">
      <w:pPr>
        <w:pStyle w:val="TM7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 w:rsidRPr="00D6523C">
        <w:rPr>
          <w:lang w:val="fr-CH"/>
        </w:rPr>
        <w:t>Table des matières</w:t>
      </w:r>
      <w:r>
        <w:tab/>
      </w:r>
      <w:r>
        <w:fldChar w:fldCharType="begin"/>
      </w:r>
      <w:r>
        <w:instrText xml:space="preserve"> PAGEREF _Toc41834501 \h </w:instrText>
      </w:r>
      <w:r>
        <w:fldChar w:fldCharType="separate"/>
      </w:r>
      <w:r>
        <w:t>10</w:t>
      </w:r>
      <w:r>
        <w:fldChar w:fldCharType="end"/>
      </w:r>
    </w:p>
    <w:p w14:paraId="6DD5766A" w14:textId="65CA8E6A" w:rsidR="00D4644C" w:rsidRDefault="00F6567B">
      <w:pPr>
        <w:pStyle w:val="Absatz0Pt"/>
        <w:rPr>
          <w:lang w:val="fr-CH"/>
        </w:rPr>
      </w:pPr>
      <w:r>
        <w:rPr>
          <w:noProof/>
          <w:lang w:val="fr-CH"/>
        </w:rPr>
        <w:fldChar w:fldCharType="end"/>
      </w:r>
    </w:p>
    <w:bookmarkEnd w:id="20"/>
    <w:bookmarkEnd w:id="21"/>
    <w:bookmarkEnd w:id="22"/>
    <w:bookmarkEnd w:id="23"/>
    <w:bookmarkEnd w:id="24"/>
    <w:p w14:paraId="312CBC5E" w14:textId="77777777" w:rsidR="00D4644C" w:rsidRDefault="00D4644C">
      <w:pPr>
        <w:pStyle w:val="Absatz"/>
        <w:rPr>
          <w:lang w:val="fr-CH"/>
        </w:rPr>
      </w:pPr>
    </w:p>
    <w:sectPr w:rsidR="00D4644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134" w:right="1134" w:bottom="851" w:left="1701" w:header="709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34BED" w14:textId="77777777" w:rsidR="00012D8B" w:rsidRDefault="00012D8B">
      <w:pPr>
        <w:spacing w:after="0" w:line="240" w:lineRule="auto"/>
      </w:pPr>
      <w:r>
        <w:separator/>
      </w:r>
    </w:p>
    <w:p w14:paraId="6B14A5C7" w14:textId="77777777" w:rsidR="00012D8B" w:rsidRDefault="00012D8B"/>
    <w:p w14:paraId="1228A59A" w14:textId="77777777" w:rsidR="00012D8B" w:rsidRDefault="00012D8B"/>
  </w:endnote>
  <w:endnote w:type="continuationSeparator" w:id="0">
    <w:p w14:paraId="272CC437" w14:textId="77777777" w:rsidR="00012D8B" w:rsidRDefault="00012D8B">
      <w:pPr>
        <w:spacing w:after="0" w:line="240" w:lineRule="auto"/>
      </w:pPr>
      <w:r>
        <w:continuationSeparator/>
      </w:r>
    </w:p>
    <w:p w14:paraId="7B70442C" w14:textId="77777777" w:rsidR="00012D8B" w:rsidRDefault="00012D8B"/>
    <w:p w14:paraId="1CF45628" w14:textId="77777777" w:rsidR="00012D8B" w:rsidRDefault="00012D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BR-OCRB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A549D1" w14:paraId="4EB57694" w14:textId="77777777">
      <w:trPr>
        <w:cantSplit/>
      </w:trPr>
      <w:tc>
        <w:tcPr>
          <w:tcW w:w="9469" w:type="dxa"/>
        </w:tcPr>
        <w:p w14:paraId="115D98A4" w14:textId="77777777" w:rsidR="00A549D1" w:rsidRDefault="00A549D1">
          <w:pPr>
            <w:pStyle w:val="Referenz"/>
          </w:pPr>
        </w:p>
      </w:tc>
    </w:tr>
    <w:tr w:rsidR="00A549D1" w14:paraId="77B775EE" w14:textId="77777777">
      <w:trPr>
        <w:cantSplit/>
      </w:trPr>
      <w:tc>
        <w:tcPr>
          <w:tcW w:w="9469" w:type="dxa"/>
        </w:tcPr>
        <w:p w14:paraId="2292E066" w14:textId="77777777" w:rsidR="00A549D1" w:rsidRDefault="00A549D1">
          <w:pPr>
            <w:pStyle w:val="Referenz"/>
            <w:jc w:val="lef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  <w:tr w:rsidR="00A549D1" w14:paraId="6CD2D4AA" w14:textId="77777777">
      <w:trPr>
        <w:cantSplit/>
        <w:trHeight w:hRule="exact" w:val="363"/>
      </w:trPr>
      <w:tc>
        <w:tcPr>
          <w:tcW w:w="9469" w:type="dxa"/>
        </w:tcPr>
        <w:p w14:paraId="5434133C" w14:textId="77777777" w:rsidR="00A549D1" w:rsidRDefault="00A549D1">
          <w:pPr>
            <w:pStyle w:val="Referenz"/>
          </w:pPr>
        </w:p>
      </w:tc>
    </w:tr>
    <w:tr w:rsidR="00A549D1" w14:paraId="6D852DB5" w14:textId="77777777">
      <w:trPr>
        <w:cantSplit/>
      </w:trPr>
      <w:tc>
        <w:tcPr>
          <w:tcW w:w="9469" w:type="dxa"/>
        </w:tcPr>
        <w:p w14:paraId="6F355EDD" w14:textId="77777777" w:rsidR="00A549D1" w:rsidRDefault="00A549D1">
          <w:pPr>
            <w:pStyle w:val="Pieddepage"/>
            <w:jc w:val="right"/>
            <w:rPr>
              <w:color w:val="000000"/>
              <w:sz w:val="18"/>
              <w:szCs w:val="18"/>
              <w:lang w:val="fr-CH"/>
            </w:rPr>
          </w:pP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  <w:lang w:val="fr-CH"/>
            </w:rPr>
            <w:instrText xml:space="preserve"> FILENAME \* LOWER\p  \* MERGEFORMAT </w:instrText>
          </w:r>
          <w:r>
            <w:rPr>
              <w:color w:val="000000"/>
              <w:sz w:val="18"/>
              <w:szCs w:val="18"/>
            </w:rPr>
            <w:fldChar w:fldCharType="separate"/>
          </w:r>
          <w:r>
            <w:rPr>
              <w:noProof/>
              <w:color w:val="000000"/>
              <w:sz w:val="18"/>
              <w:szCs w:val="18"/>
              <w:lang w:val="fr-CH"/>
            </w:rPr>
            <w:t>document2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</w:tbl>
  <w:p w14:paraId="29376879" w14:textId="77777777" w:rsidR="00A549D1" w:rsidRDefault="00A549D1">
    <w:pPr>
      <w:pStyle w:val="Absatz0Pt1P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A549D1" w14:paraId="41627DAB" w14:textId="77777777" w:rsidTr="00A269CE">
      <w:trPr>
        <w:cantSplit/>
      </w:trPr>
      <w:tc>
        <w:tcPr>
          <w:tcW w:w="9469" w:type="dxa"/>
        </w:tcPr>
        <w:p w14:paraId="69FA4629" w14:textId="77777777" w:rsidR="00A549D1" w:rsidRDefault="00A549D1" w:rsidP="0009527A">
          <w:pPr>
            <w:pStyle w:val="Referenz"/>
          </w:pPr>
        </w:p>
      </w:tc>
    </w:tr>
    <w:tr w:rsidR="00A549D1" w14:paraId="7CD033C5" w14:textId="77777777" w:rsidTr="00A269CE">
      <w:trPr>
        <w:cantSplit/>
      </w:trPr>
      <w:tc>
        <w:tcPr>
          <w:tcW w:w="9469" w:type="dxa"/>
        </w:tcPr>
        <w:p w14:paraId="7A7BDCBD" w14:textId="77777777" w:rsidR="00A549D1" w:rsidRDefault="00A549D1" w:rsidP="0009527A">
          <w:pPr>
            <w:pStyle w:val="Referenz"/>
            <w:jc w:val="righ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  <w:tr w:rsidR="00A549D1" w14:paraId="0AEFB986" w14:textId="77777777" w:rsidTr="00A269CE">
      <w:trPr>
        <w:cantSplit/>
        <w:trHeight w:hRule="exact" w:val="363"/>
      </w:trPr>
      <w:tc>
        <w:tcPr>
          <w:tcW w:w="9469" w:type="dxa"/>
        </w:tcPr>
        <w:p w14:paraId="5A5F092C" w14:textId="77777777" w:rsidR="00A549D1" w:rsidRDefault="00A549D1" w:rsidP="0009527A">
          <w:pPr>
            <w:pStyle w:val="Referenz"/>
          </w:pPr>
        </w:p>
      </w:tc>
    </w:tr>
    <w:tr w:rsidR="00A549D1" w14:paraId="6E58C39A" w14:textId="77777777" w:rsidTr="00A269CE">
      <w:trPr>
        <w:cantSplit/>
      </w:trPr>
      <w:tc>
        <w:tcPr>
          <w:tcW w:w="9469" w:type="dxa"/>
        </w:tcPr>
        <w:p w14:paraId="29AD09AC" w14:textId="77777777" w:rsidR="00A549D1" w:rsidRDefault="00A549D1" w:rsidP="0009527A">
          <w:pPr>
            <w:pStyle w:val="Pieddepage"/>
            <w:rPr>
              <w:color w:val="000000"/>
              <w:sz w:val="18"/>
              <w:szCs w:val="18"/>
            </w:rPr>
          </w:pPr>
          <w:fldSimple w:instr=" FILENAME \* LOWER \* MERGEFORMAT ">
            <w:r>
              <w:rPr>
                <w:noProof/>
              </w:rPr>
              <w:t>document2</w:t>
            </w:r>
          </w:fldSimple>
        </w:p>
      </w:tc>
    </w:tr>
  </w:tbl>
  <w:p w14:paraId="5E54ED05" w14:textId="77777777" w:rsidR="00A549D1" w:rsidRDefault="00A549D1">
    <w:pPr>
      <w:pStyle w:val="Absatz0Pt1P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53"/>
      <w:gridCol w:w="5103"/>
    </w:tblGrid>
    <w:tr w:rsidR="00A549D1" w14:paraId="4C7BD8F4" w14:textId="77777777" w:rsidTr="00A269CE">
      <w:trPr>
        <w:cantSplit/>
        <w:trHeight w:hRule="exact" w:val="565"/>
      </w:trPr>
      <w:tc>
        <w:tcPr>
          <w:tcW w:w="4253" w:type="dxa"/>
        </w:tcPr>
        <w:p w14:paraId="0BCA9742" w14:textId="77777777" w:rsidR="00A549D1" w:rsidRDefault="00A549D1" w:rsidP="0009527A">
          <w:pPr>
            <w:pStyle w:val="Referenz"/>
          </w:pPr>
        </w:p>
      </w:tc>
      <w:tc>
        <w:tcPr>
          <w:tcW w:w="5103" w:type="dxa"/>
        </w:tcPr>
        <w:p w14:paraId="761987CE" w14:textId="77777777" w:rsidR="00A549D1" w:rsidRDefault="00A549D1" w:rsidP="0009527A">
          <w:pPr>
            <w:pStyle w:val="Referenz"/>
          </w:pPr>
          <w:r>
            <w:rPr>
              <w:lang w:val="de-DE"/>
            </w:rPr>
            <w:drawing>
              <wp:anchor distT="0" distB="0" distL="114300" distR="114300" simplePos="0" relativeHeight="251659264" behindDoc="0" locked="0" layoutInCell="1" allowOverlap="1" wp14:anchorId="4B2B8F61" wp14:editId="61284F1B">
                <wp:simplePos x="0" y="0"/>
                <wp:positionH relativeFrom="column">
                  <wp:posOffset>2112010</wp:posOffset>
                </wp:positionH>
                <wp:positionV relativeFrom="paragraph">
                  <wp:posOffset>113030</wp:posOffset>
                </wp:positionV>
                <wp:extent cx="1134000" cy="177408"/>
                <wp:effectExtent l="0" t="0" r="0" b="0"/>
                <wp:wrapNone/>
                <wp:docPr id="7" name="Grafik 7" descr="D:\AKT-PROJ\ISB\Hermes_Logo_Wordvorlage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:\AKT-PROJ\ISB\Hermes_Logo_Wordvorlage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4000" cy="177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A549D1" w14:paraId="7FFD9974" w14:textId="77777777" w:rsidTr="00A269CE">
      <w:trPr>
        <w:cantSplit/>
        <w:trHeight w:val="482"/>
      </w:trPr>
      <w:tc>
        <w:tcPr>
          <w:tcW w:w="4253" w:type="dxa"/>
        </w:tcPr>
        <w:p w14:paraId="463EF0DE" w14:textId="77777777" w:rsidR="00A549D1" w:rsidRDefault="00A549D1" w:rsidP="0009527A">
          <w:pPr>
            <w:pStyle w:val="Pieddepage"/>
          </w:pPr>
        </w:p>
      </w:tc>
      <w:tc>
        <w:tcPr>
          <w:tcW w:w="5103" w:type="dxa"/>
        </w:tcPr>
        <w:p w14:paraId="77AB4186" w14:textId="77777777" w:rsidR="00A549D1" w:rsidRDefault="00A549D1" w:rsidP="0009527A">
          <w:pPr>
            <w:pStyle w:val="Pieddepage"/>
          </w:pPr>
        </w:p>
      </w:tc>
    </w:tr>
  </w:tbl>
  <w:p w14:paraId="3EF4E702" w14:textId="77777777" w:rsidR="00A549D1" w:rsidRDefault="00A549D1" w:rsidP="0009527A">
    <w:pPr>
      <w:pStyle w:val="Pieddepage"/>
    </w:pPr>
    <w:r>
      <w:rPr>
        <w:noProof/>
      </w:rPr>
      <w:fldChar w:fldCharType="begin"/>
    </w:r>
    <w:r>
      <w:rPr>
        <w:noProof/>
      </w:rPr>
      <w:instrText xml:space="preserve"> FILENAME \* LOWER \* MERGEFORMAT </w:instrText>
    </w:r>
    <w:r>
      <w:rPr>
        <w:noProof/>
      </w:rPr>
      <w:fldChar w:fldCharType="separate"/>
    </w:r>
    <w:r>
      <w:rPr>
        <w:noProof/>
      </w:rPr>
      <w:t>document2</w:t>
    </w:r>
    <w:r>
      <w:rPr>
        <w:noProof/>
      </w:rPr>
      <w:fldChar w:fldCharType="end"/>
    </w:r>
  </w:p>
  <w:p w14:paraId="544F18E8" w14:textId="77777777" w:rsidR="00A549D1" w:rsidRDefault="00A549D1">
    <w:pPr>
      <w:pStyle w:val="Absatz0Pt1Pt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EF02B" w14:textId="77777777" w:rsidR="00012D8B" w:rsidRDefault="00012D8B">
      <w:pPr>
        <w:spacing w:after="0" w:line="240" w:lineRule="auto"/>
      </w:pPr>
      <w:r>
        <w:separator/>
      </w:r>
    </w:p>
    <w:p w14:paraId="7600990E" w14:textId="77777777" w:rsidR="00012D8B" w:rsidRDefault="00012D8B"/>
    <w:p w14:paraId="0FFC9C9C" w14:textId="77777777" w:rsidR="00012D8B" w:rsidRDefault="00012D8B"/>
  </w:footnote>
  <w:footnote w:type="continuationSeparator" w:id="0">
    <w:p w14:paraId="423548A6" w14:textId="77777777" w:rsidR="00012D8B" w:rsidRDefault="00012D8B">
      <w:pPr>
        <w:spacing w:after="0" w:line="240" w:lineRule="auto"/>
      </w:pPr>
      <w:r>
        <w:continuationSeparator/>
      </w:r>
    </w:p>
    <w:p w14:paraId="1130ED16" w14:textId="77777777" w:rsidR="00012D8B" w:rsidRDefault="00012D8B"/>
    <w:p w14:paraId="1D04243C" w14:textId="77777777" w:rsidR="00012D8B" w:rsidRDefault="00012D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2"/>
      <w:gridCol w:w="5670"/>
    </w:tblGrid>
    <w:tr w:rsidR="00A549D1" w:rsidRPr="00A02E62" w14:paraId="6B720D2E" w14:textId="77777777">
      <w:trPr>
        <w:cantSplit/>
        <w:trHeight w:hRule="exact" w:val="400"/>
      </w:trPr>
      <w:tc>
        <w:tcPr>
          <w:tcW w:w="3402" w:type="dxa"/>
        </w:tcPr>
        <w:p w14:paraId="0AFEFC64" w14:textId="77777777" w:rsidR="00A549D1" w:rsidRDefault="00A549D1">
          <w:pPr>
            <w:pStyle w:val="Referenz"/>
          </w:pPr>
        </w:p>
      </w:tc>
      <w:tc>
        <w:tcPr>
          <w:tcW w:w="5670" w:type="dxa"/>
        </w:tcPr>
        <w:p w14:paraId="7325471E" w14:textId="77777777" w:rsidR="00A549D1" w:rsidRPr="00A02E62" w:rsidRDefault="00A549D1">
          <w:pPr>
            <w:pStyle w:val="Referenz"/>
            <w:jc w:val="right"/>
            <w:rPr>
              <w:lang w:val="fr-CH"/>
            </w:rPr>
          </w:pPr>
          <w:r>
            <w:fldChar w:fldCharType="begin"/>
          </w:r>
          <w:r w:rsidRPr="00A02E62">
            <w:rPr>
              <w:lang w:val="fr-CH"/>
            </w:rPr>
            <w:instrText xml:space="preserve"> STYLEREF "Titel-Projektbezeichnung 1" </w:instrText>
          </w:r>
          <w:r>
            <w:fldChar w:fldCharType="separate"/>
          </w:r>
          <w:r w:rsidRPr="00A02E62">
            <w:rPr>
              <w:lang w:val="fr-CH"/>
            </w:rPr>
            <w:t>Procès-verbal de test</w:t>
          </w:r>
          <w:r>
            <w:fldChar w:fldCharType="end"/>
          </w:r>
        </w:p>
        <w:p w14:paraId="78262BFA" w14:textId="77777777" w:rsidR="00A549D1" w:rsidRPr="00A02E62" w:rsidRDefault="00A549D1">
          <w:pPr>
            <w:pStyle w:val="Referenz"/>
            <w:jc w:val="right"/>
            <w:rPr>
              <w:lang w:val="fr-CH"/>
            </w:rPr>
          </w:pPr>
          <w:r>
            <w:fldChar w:fldCharType="begin"/>
          </w:r>
          <w:r w:rsidRPr="00A02E62">
            <w:rPr>
              <w:lang w:val="fr-CH"/>
            </w:rPr>
            <w:instrText xml:space="preserve"> STYLEREF "Titel-Projektbezeichnung 2" </w:instrText>
          </w:r>
          <w:r>
            <w:fldChar w:fldCharType="separate"/>
          </w:r>
          <w:r w:rsidRPr="00A02E62">
            <w:rPr>
              <w:lang w:val="fr-CH"/>
            </w:rPr>
            <w:t>Nom de projet</w:t>
          </w:r>
          <w:r>
            <w:fldChar w:fldCharType="end"/>
          </w:r>
        </w:p>
      </w:tc>
    </w:tr>
  </w:tbl>
  <w:p w14:paraId="11708531" w14:textId="77777777" w:rsidR="00A549D1" w:rsidRPr="00A02E62" w:rsidRDefault="00A549D1">
    <w:pPr>
      <w:pStyle w:val="En-tte"/>
      <w:rPr>
        <w:lang w:val="fr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268"/>
    </w:tblGrid>
    <w:tr w:rsidR="00A549D1" w14:paraId="28709708" w14:textId="77777777">
      <w:trPr>
        <w:cantSplit/>
        <w:trHeight w:hRule="exact" w:val="400"/>
      </w:trPr>
      <w:tc>
        <w:tcPr>
          <w:tcW w:w="6804" w:type="dxa"/>
        </w:tcPr>
        <w:p w14:paraId="68AAAB8D" w14:textId="57D225F8" w:rsidR="00A549D1" w:rsidRDefault="00A549D1">
          <w:pPr>
            <w:pStyle w:val="Referenz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 w:rsidR="00B855A2">
            <w:t>Procès-verbal de test</w:t>
          </w:r>
          <w:r>
            <w:fldChar w:fldCharType="end"/>
          </w:r>
        </w:p>
        <w:p w14:paraId="76842825" w14:textId="1DA2008D" w:rsidR="00A549D1" w:rsidRDefault="00A549D1">
          <w:pPr>
            <w:pStyle w:val="Referenz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 w:rsidR="00B855A2">
            <w:t>Love Mirroring</w:t>
          </w:r>
          <w:r>
            <w:fldChar w:fldCharType="end"/>
          </w:r>
        </w:p>
      </w:tc>
      <w:tc>
        <w:tcPr>
          <w:tcW w:w="2268" w:type="dxa"/>
        </w:tcPr>
        <w:p w14:paraId="4705112C" w14:textId="77777777" w:rsidR="00A549D1" w:rsidRDefault="00A549D1">
          <w:pPr>
            <w:pStyle w:val="Referenz"/>
          </w:pPr>
        </w:p>
      </w:tc>
    </w:tr>
  </w:tbl>
  <w:p w14:paraId="025EE3C7" w14:textId="77777777" w:rsidR="00A549D1" w:rsidRDefault="00A549D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45" w:type="dxa"/>
      <w:tblInd w:w="-595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845"/>
      <w:gridCol w:w="5100"/>
    </w:tblGrid>
    <w:tr w:rsidR="00A549D1" w14:paraId="5F90030A" w14:textId="77777777">
      <w:trPr>
        <w:cantSplit/>
        <w:trHeight w:hRule="exact" w:val="1814"/>
      </w:trPr>
      <w:tc>
        <w:tcPr>
          <w:tcW w:w="4848" w:type="dxa"/>
          <w:hideMark/>
        </w:tcPr>
        <w:p w14:paraId="0C5692FB" w14:textId="77777777" w:rsidR="00A549D1" w:rsidRDefault="00A549D1">
          <w:pPr>
            <w:pStyle w:val="En-tte"/>
          </w:pPr>
        </w:p>
      </w:tc>
      <w:tc>
        <w:tcPr>
          <w:tcW w:w="5103" w:type="dxa"/>
        </w:tcPr>
        <w:p w14:paraId="7051588F" w14:textId="77777777" w:rsidR="00A549D1" w:rsidRDefault="00A549D1">
          <w:pPr>
            <w:pStyle w:val="En-tte"/>
          </w:pPr>
          <w:r>
            <w:t>ETML-ES</w:t>
          </w:r>
        </w:p>
        <w:p w14:paraId="7BBF5AAF" w14:textId="77777777" w:rsidR="00A549D1" w:rsidRDefault="00A549D1">
          <w:pPr>
            <w:pStyle w:val="KopfzeileFett"/>
          </w:pPr>
          <w:r>
            <w:t xml:space="preserve">Love </w:t>
          </w:r>
          <w:proofErr w:type="spellStart"/>
          <w:r>
            <w:t>Mirroring</w:t>
          </w:r>
          <w:proofErr w:type="spellEnd"/>
          <w:r>
            <w:t xml:space="preserve"> </w:t>
          </w:r>
          <w:proofErr w:type="spellStart"/>
          <w:r>
            <w:t>Sàrl</w:t>
          </w:r>
          <w:proofErr w:type="spellEnd"/>
        </w:p>
        <w:p w14:paraId="7706EBC6" w14:textId="77777777" w:rsidR="00A549D1" w:rsidRDefault="00A549D1">
          <w:pPr>
            <w:pStyle w:val="En-tte"/>
          </w:pPr>
        </w:p>
      </w:tc>
    </w:tr>
  </w:tbl>
  <w:p w14:paraId="32D17711" w14:textId="77777777" w:rsidR="00A549D1" w:rsidRDefault="00A549D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DD29E5E"/>
    <w:lvl w:ilvl="0">
      <w:start w:val="1"/>
      <w:numFmt w:val="ordinal"/>
      <w:lvlText w:val="%1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upperLetter"/>
      <w:pStyle w:val="Titre8"/>
      <w:lvlText w:val="Anhang 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upperLetter"/>
      <w:lvlText w:val="Anhang %8.%9"/>
      <w:lvlJc w:val="left"/>
      <w:pPr>
        <w:tabs>
          <w:tab w:val="num" w:pos="1440"/>
        </w:tabs>
        <w:ind w:left="0" w:firstLine="0"/>
      </w:pPr>
      <w:rPr>
        <w:rFonts w:hint="default"/>
        <w:b/>
      </w:rPr>
    </w:lvl>
  </w:abstractNum>
  <w:abstractNum w:abstractNumId="1" w15:restartNumberingAfterBreak="0">
    <w:nsid w:val="03AD2E09"/>
    <w:multiLevelType w:val="singleLevel"/>
    <w:tmpl w:val="98846D74"/>
    <w:lvl w:ilvl="0">
      <w:start w:val="1"/>
      <w:numFmt w:val="lowerLetter"/>
      <w:pStyle w:val="Aufzhlungsalpha1n"/>
      <w:lvlText w:val="%1)"/>
      <w:legacy w:legacy="1" w:legacySpace="0" w:legacyIndent="283"/>
      <w:lvlJc w:val="left"/>
      <w:pPr>
        <w:ind w:left="992" w:hanging="283"/>
      </w:pPr>
    </w:lvl>
  </w:abstractNum>
  <w:abstractNum w:abstractNumId="2" w15:restartNumberingAfterBreak="0">
    <w:nsid w:val="05DF6AB5"/>
    <w:multiLevelType w:val="hybridMultilevel"/>
    <w:tmpl w:val="425E771A"/>
    <w:lvl w:ilvl="0" w:tplc="B0F2A7D0">
      <w:start w:val="1"/>
      <w:numFmt w:val="bullet"/>
      <w:pStyle w:val="AufzhlungspunktSubSub3"/>
      <w:lvlText w:val="o"/>
      <w:lvlJc w:val="left"/>
      <w:pPr>
        <w:ind w:left="927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7"/>
        </w:tabs>
        <w:ind w:left="285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7"/>
        </w:tabs>
        <w:ind w:left="429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7"/>
        </w:tabs>
        <w:ind w:left="501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7"/>
        </w:tabs>
        <w:ind w:left="645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7"/>
        </w:tabs>
        <w:ind w:left="717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7"/>
        </w:tabs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F363FD6"/>
    <w:multiLevelType w:val="hybridMultilevel"/>
    <w:tmpl w:val="22965C26"/>
    <w:lvl w:ilvl="0" w:tplc="9B1AB50A">
      <w:start w:val="1"/>
      <w:numFmt w:val="bullet"/>
      <w:pStyle w:val="Aufzhlungspunkt1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B1614"/>
    <w:multiLevelType w:val="hybridMultilevel"/>
    <w:tmpl w:val="850A3382"/>
    <w:lvl w:ilvl="0" w:tplc="6E88EAA8">
      <w:start w:val="1"/>
      <w:numFmt w:val="bullet"/>
      <w:pStyle w:val="Aufzhlungspunkt1Tab12PtTit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36962"/>
    <w:multiLevelType w:val="singleLevel"/>
    <w:tmpl w:val="200E1982"/>
    <w:lvl w:ilvl="0">
      <w:start w:val="1"/>
      <w:numFmt w:val="decimal"/>
      <w:pStyle w:val="Aufzhlungsnum1"/>
      <w:lvlText w:val="%1"/>
      <w:lvlJc w:val="left"/>
      <w:pPr>
        <w:ind w:left="1211" w:hanging="360"/>
      </w:pPr>
      <w:rPr>
        <w:rFonts w:hint="default"/>
      </w:rPr>
    </w:lvl>
  </w:abstractNum>
  <w:abstractNum w:abstractNumId="6" w15:restartNumberingAfterBreak="0">
    <w:nsid w:val="1B0415D8"/>
    <w:multiLevelType w:val="hybridMultilevel"/>
    <w:tmpl w:val="10283E14"/>
    <w:lvl w:ilvl="0" w:tplc="F9A85BEE">
      <w:start w:val="1"/>
      <w:numFmt w:val="decimal"/>
      <w:pStyle w:val="AufzhlungsnumSub1"/>
      <w:lvlText w:val="%1"/>
      <w:lvlJc w:val="left"/>
      <w:pPr>
        <w:ind w:left="14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BD1C6D"/>
    <w:multiLevelType w:val="hybridMultilevel"/>
    <w:tmpl w:val="1A9EA38A"/>
    <w:lvl w:ilvl="0" w:tplc="7604F89C">
      <w:start w:val="1"/>
      <w:numFmt w:val="bullet"/>
      <w:pStyle w:val="AufzhlungspunktSub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25FA2406"/>
    <w:multiLevelType w:val="hybridMultilevel"/>
    <w:tmpl w:val="BBA8A394"/>
    <w:lvl w:ilvl="0" w:tplc="3D5EC8F6">
      <w:start w:val="1"/>
      <w:numFmt w:val="bullet"/>
      <w:lvlText w:val="+"/>
      <w:lvlJc w:val="left"/>
      <w:pPr>
        <w:tabs>
          <w:tab w:val="num" w:pos="1417"/>
        </w:tabs>
        <w:ind w:left="1417" w:hanging="425"/>
      </w:pPr>
      <w:rPr>
        <w:rFonts w:hint="default"/>
        <w:b/>
        <w:i w:val="0"/>
        <w:sz w:val="24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2CC41400"/>
    <w:multiLevelType w:val="hybridMultilevel"/>
    <w:tmpl w:val="31141344"/>
    <w:lvl w:ilvl="0" w:tplc="947E3788">
      <w:start w:val="1"/>
      <w:numFmt w:val="bullet"/>
      <w:pStyle w:val="Aufzhlungspunkt3n0P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F5655"/>
    <w:multiLevelType w:val="hybridMultilevel"/>
    <w:tmpl w:val="A1000300"/>
    <w:lvl w:ilvl="0" w:tplc="98FEF37A">
      <w:start w:val="1"/>
      <w:numFmt w:val="bullet"/>
      <w:pStyle w:val="Aufzhlungspunkt3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3420E"/>
    <w:multiLevelType w:val="hybridMultilevel"/>
    <w:tmpl w:val="684A4F3A"/>
    <w:lvl w:ilvl="0" w:tplc="D4EA8DF2">
      <w:start w:val="1"/>
      <w:numFmt w:val="bullet"/>
      <w:pStyle w:val="AufzhlungspunktSub3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C3AD3"/>
    <w:multiLevelType w:val="hybridMultilevel"/>
    <w:tmpl w:val="99F84E1C"/>
    <w:lvl w:ilvl="0" w:tplc="EC982432">
      <w:start w:val="1"/>
      <w:numFmt w:val="bullet"/>
      <w:pStyle w:val="Aufzhlungspunkt2"/>
      <w:lvlText w:val="–"/>
      <w:lvlJc w:val="left"/>
      <w:pPr>
        <w:tabs>
          <w:tab w:val="num" w:pos="1571"/>
        </w:tabs>
        <w:ind w:left="1571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03D301F"/>
    <w:multiLevelType w:val="hybridMultilevel"/>
    <w:tmpl w:val="3DD21C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D42E1A"/>
    <w:multiLevelType w:val="hybridMultilevel"/>
    <w:tmpl w:val="154A2CC4"/>
    <w:lvl w:ilvl="0" w:tplc="0CF0D06A">
      <w:start w:val="1"/>
      <w:numFmt w:val="bullet"/>
      <w:lvlText w:val="-"/>
      <w:lvlJc w:val="left"/>
      <w:pPr>
        <w:tabs>
          <w:tab w:val="num" w:pos="1636"/>
        </w:tabs>
        <w:ind w:left="1636" w:hanging="360"/>
      </w:pPr>
      <w:rPr>
        <w:rFonts w:ascii="Helvetica" w:hAnsi="Helvetica" w:hint="default"/>
        <w:b/>
        <w:i w:val="0"/>
        <w:sz w:val="28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4C1574"/>
    <w:multiLevelType w:val="hybridMultilevel"/>
    <w:tmpl w:val="D5466002"/>
    <w:lvl w:ilvl="0" w:tplc="841EF77E">
      <w:start w:val="1"/>
      <w:numFmt w:val="bullet"/>
      <w:pStyle w:val="Aufzhlungspunkt1n10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0354EE"/>
    <w:multiLevelType w:val="hybridMultilevel"/>
    <w:tmpl w:val="E35A7350"/>
    <w:lvl w:ilvl="0" w:tplc="C7FA8080">
      <w:start w:val="1"/>
      <w:numFmt w:val="bullet"/>
      <w:pStyle w:val="Aufzhlungspfeil1Subpfeil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494191"/>
    <w:multiLevelType w:val="hybridMultilevel"/>
    <w:tmpl w:val="1E6A3ED0"/>
    <w:lvl w:ilvl="0" w:tplc="0C9AD06A">
      <w:start w:val="1"/>
      <w:numFmt w:val="bullet"/>
      <w:pStyle w:val="Aufzhlungspunkt3n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D370BFB"/>
    <w:multiLevelType w:val="multilevel"/>
    <w:tmpl w:val="582E39A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FE66A32"/>
    <w:multiLevelType w:val="hybridMultilevel"/>
    <w:tmpl w:val="F8824BFC"/>
    <w:lvl w:ilvl="0" w:tplc="6BB211E4">
      <w:start w:val="1"/>
      <w:numFmt w:val="bullet"/>
      <w:pStyle w:val="Aufzhlungspunkt1n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1183DB6"/>
    <w:multiLevelType w:val="hybridMultilevel"/>
    <w:tmpl w:val="1C0C663A"/>
    <w:lvl w:ilvl="0" w:tplc="0B9A5E96">
      <w:start w:val="1"/>
      <w:numFmt w:val="decimal"/>
      <w:pStyle w:val="Aufzhlungsnum1n"/>
      <w:lvlText w:val="%1"/>
      <w:lvlJc w:val="left"/>
      <w:pPr>
        <w:ind w:left="121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1" w15:restartNumberingAfterBreak="0">
    <w:nsid w:val="54B56FF4"/>
    <w:multiLevelType w:val="hybridMultilevel"/>
    <w:tmpl w:val="3C609E3E"/>
    <w:lvl w:ilvl="0" w:tplc="5372C85E">
      <w:start w:val="1"/>
      <w:numFmt w:val="bullet"/>
      <w:pStyle w:val="AufzhlungspunktSubSub1"/>
      <w:lvlText w:val=""/>
      <w:lvlJc w:val="left"/>
      <w:pPr>
        <w:ind w:left="927" w:hanging="360"/>
      </w:pPr>
      <w:rPr>
        <w:rFonts w:ascii="Symbol" w:hAnsi="Symbo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2" w15:restartNumberingAfterBreak="0">
    <w:nsid w:val="55A60FE5"/>
    <w:multiLevelType w:val="hybridMultilevel"/>
    <w:tmpl w:val="99B8A136"/>
    <w:lvl w:ilvl="0" w:tplc="215E8066">
      <w:start w:val="1"/>
      <w:numFmt w:val="bullet"/>
      <w:pStyle w:val="Aufzhlungspfeil10pt"/>
      <w:lvlText w:val="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F26889"/>
    <w:multiLevelType w:val="hybridMultilevel"/>
    <w:tmpl w:val="2D7EC44C"/>
    <w:lvl w:ilvl="0" w:tplc="1E82D9DA">
      <w:start w:val="1"/>
      <w:numFmt w:val="bullet"/>
      <w:pStyle w:val="AufzhlungspunktSubSub2"/>
      <w:lvlText w:val="‒"/>
      <w:lvlJc w:val="left"/>
      <w:pPr>
        <w:ind w:left="1778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4" w15:restartNumberingAfterBreak="0">
    <w:nsid w:val="594625A1"/>
    <w:multiLevelType w:val="hybridMultilevel"/>
    <w:tmpl w:val="A9F48FF4"/>
    <w:lvl w:ilvl="0" w:tplc="246822BC">
      <w:numFmt w:val="bullet"/>
      <w:pStyle w:val="Aufzhlungspunkt2n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21130E"/>
    <w:multiLevelType w:val="singleLevel"/>
    <w:tmpl w:val="53B83ABC"/>
    <w:lvl w:ilvl="0">
      <w:start w:val="1"/>
      <w:numFmt w:val="lowerLetter"/>
      <w:pStyle w:val="Aufzhlungsalpha"/>
      <w:lvlText w:val="%1)"/>
      <w:legacy w:legacy="1" w:legacySpace="0" w:legacyIndent="283"/>
      <w:lvlJc w:val="left"/>
      <w:pPr>
        <w:ind w:left="1276" w:hanging="283"/>
      </w:pPr>
    </w:lvl>
  </w:abstractNum>
  <w:abstractNum w:abstractNumId="26" w15:restartNumberingAfterBreak="0">
    <w:nsid w:val="697F690A"/>
    <w:multiLevelType w:val="hybridMultilevel"/>
    <w:tmpl w:val="F39EB2F2"/>
    <w:lvl w:ilvl="0" w:tplc="9D7E63CA">
      <w:start w:val="1"/>
      <w:numFmt w:val="bullet"/>
      <w:pStyle w:val="Aufzhlungspunkt2n0Pt"/>
      <w:lvlText w:val="–"/>
      <w:lvlJc w:val="left"/>
      <w:pPr>
        <w:ind w:left="360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CC518C"/>
    <w:multiLevelType w:val="hybridMultilevel"/>
    <w:tmpl w:val="84E02106"/>
    <w:lvl w:ilvl="0" w:tplc="D4069660">
      <w:start w:val="1"/>
      <w:numFmt w:val="bullet"/>
      <w:lvlText w:val=""/>
      <w:lvlJc w:val="left"/>
      <w:pPr>
        <w:tabs>
          <w:tab w:val="num" w:pos="3556"/>
        </w:tabs>
        <w:ind w:left="3556" w:hanging="360"/>
      </w:pPr>
      <w:rPr>
        <w:rFonts w:ascii="Monotype Sorts" w:hAnsi="Monotype Sorts" w:hint="default"/>
      </w:rPr>
    </w:lvl>
    <w:lvl w:ilvl="1" w:tplc="30302322">
      <w:start w:val="1"/>
      <w:numFmt w:val="bullet"/>
      <w:pStyle w:val="Aufzhlungspfeil2"/>
      <w:lvlText w:val="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6E9C1AF1"/>
    <w:multiLevelType w:val="hybridMultilevel"/>
    <w:tmpl w:val="330484FE"/>
    <w:lvl w:ilvl="0" w:tplc="5DE48640">
      <w:start w:val="1"/>
      <w:numFmt w:val="bullet"/>
      <w:pStyle w:val="AufzhlungspunktSub2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2F3356"/>
    <w:multiLevelType w:val="hybridMultilevel"/>
    <w:tmpl w:val="86CCAA12"/>
    <w:lvl w:ilvl="0" w:tplc="10A60F8A">
      <w:start w:val="1"/>
      <w:numFmt w:val="bullet"/>
      <w:pStyle w:val="Aufzhlungspfeil1"/>
      <w:lvlText w:val="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255B15"/>
    <w:multiLevelType w:val="hybridMultilevel"/>
    <w:tmpl w:val="C71ACD12"/>
    <w:lvl w:ilvl="0" w:tplc="FD96EDAA">
      <w:start w:val="1"/>
      <w:numFmt w:val="bullet"/>
      <w:pStyle w:val="Aufzhlungspfeil1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4125A2"/>
    <w:multiLevelType w:val="hybridMultilevel"/>
    <w:tmpl w:val="61042F5A"/>
    <w:lvl w:ilvl="0" w:tplc="E458A10E">
      <w:start w:val="1"/>
      <w:numFmt w:val="lowerLetter"/>
      <w:pStyle w:val="AufzhlungsalphaSub1"/>
      <w:lvlText w:val="%1)"/>
      <w:lvlJc w:val="left"/>
      <w:pPr>
        <w:tabs>
          <w:tab w:val="num" w:pos="2057"/>
        </w:tabs>
        <w:ind w:left="2057" w:hanging="4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num w:numId="1">
    <w:abstractNumId w:val="25"/>
  </w:num>
  <w:num w:numId="2">
    <w:abstractNumId w:val="1"/>
  </w:num>
  <w:num w:numId="3">
    <w:abstractNumId w:val="31"/>
  </w:num>
  <w:num w:numId="4">
    <w:abstractNumId w:val="5"/>
  </w:num>
  <w:num w:numId="5">
    <w:abstractNumId w:val="20"/>
  </w:num>
  <w:num w:numId="6">
    <w:abstractNumId w:val="6"/>
  </w:num>
  <w:num w:numId="7">
    <w:abstractNumId w:val="29"/>
  </w:num>
  <w:num w:numId="8">
    <w:abstractNumId w:val="22"/>
  </w:num>
  <w:num w:numId="9">
    <w:abstractNumId w:val="30"/>
  </w:num>
  <w:num w:numId="10">
    <w:abstractNumId w:val="16"/>
  </w:num>
  <w:num w:numId="11">
    <w:abstractNumId w:val="27"/>
  </w:num>
  <w:num w:numId="12">
    <w:abstractNumId w:val="3"/>
  </w:num>
  <w:num w:numId="13">
    <w:abstractNumId w:val="15"/>
  </w:num>
  <w:num w:numId="14">
    <w:abstractNumId w:val="19"/>
  </w:num>
  <w:num w:numId="15">
    <w:abstractNumId w:val="12"/>
  </w:num>
  <w:num w:numId="16">
    <w:abstractNumId w:val="26"/>
  </w:num>
  <w:num w:numId="17">
    <w:abstractNumId w:val="10"/>
  </w:num>
  <w:num w:numId="18">
    <w:abstractNumId w:val="17"/>
  </w:num>
  <w:num w:numId="19">
    <w:abstractNumId w:val="9"/>
  </w:num>
  <w:num w:numId="20">
    <w:abstractNumId w:val="21"/>
  </w:num>
  <w:num w:numId="21">
    <w:abstractNumId w:val="23"/>
  </w:num>
  <w:num w:numId="22">
    <w:abstractNumId w:val="2"/>
  </w:num>
  <w:num w:numId="23">
    <w:abstractNumId w:val="7"/>
  </w:num>
  <w:num w:numId="24">
    <w:abstractNumId w:val="28"/>
  </w:num>
  <w:num w:numId="25">
    <w:abstractNumId w:val="11"/>
  </w:num>
  <w:num w:numId="26">
    <w:abstractNumId w:val="14"/>
  </w:num>
  <w:num w:numId="27">
    <w:abstractNumId w:val="8"/>
  </w:num>
  <w:num w:numId="28">
    <w:abstractNumId w:val="18"/>
  </w:num>
  <w:num w:numId="29">
    <w:abstractNumId w:val="24"/>
  </w:num>
  <w:num w:numId="30">
    <w:abstractNumId w:val="4"/>
  </w:num>
  <w:num w:numId="31">
    <w:abstractNumId w:val="0"/>
  </w:num>
  <w:num w:numId="32">
    <w:abstractNumId w:val="0"/>
  </w:num>
  <w:num w:numId="33">
    <w:abstractNumId w:val="0"/>
  </w:num>
  <w:num w:numId="34">
    <w:abstractNumId w:val="18"/>
  </w:num>
  <w:num w:numId="35">
    <w:abstractNumId w:val="18"/>
  </w:num>
  <w:num w:numId="36">
    <w:abstractNumId w:val="18"/>
  </w:num>
  <w:num w:numId="37">
    <w:abstractNumId w:val="18"/>
  </w:num>
  <w:num w:numId="38">
    <w:abstractNumId w:val="18"/>
  </w:num>
  <w:num w:numId="39">
    <w:abstractNumId w:val="18"/>
  </w:num>
  <w:num w:numId="40">
    <w:abstractNumId w:val="18"/>
  </w:num>
  <w:num w:numId="41">
    <w:abstractNumId w:val="0"/>
  </w:num>
  <w:num w:numId="42">
    <w:abstractNumId w:val="0"/>
  </w:num>
  <w:num w:numId="43">
    <w:abstractNumId w:val="20"/>
  </w:num>
  <w:num w:numId="44">
    <w:abstractNumId w:val="18"/>
  </w:num>
  <w:num w:numId="45">
    <w:abstractNumId w:val="20"/>
  </w:num>
  <w:num w:numId="46">
    <w:abstractNumId w:val="1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F1"/>
    <w:rsid w:val="00012D8B"/>
    <w:rsid w:val="0009527A"/>
    <w:rsid w:val="001515F2"/>
    <w:rsid w:val="00156176"/>
    <w:rsid w:val="00246B2B"/>
    <w:rsid w:val="00264A09"/>
    <w:rsid w:val="002B5CC4"/>
    <w:rsid w:val="004060EC"/>
    <w:rsid w:val="004313F1"/>
    <w:rsid w:val="005A06ED"/>
    <w:rsid w:val="0066482B"/>
    <w:rsid w:val="007E3104"/>
    <w:rsid w:val="00881F25"/>
    <w:rsid w:val="008B0F3C"/>
    <w:rsid w:val="009B3F9A"/>
    <w:rsid w:val="009D2C6D"/>
    <w:rsid w:val="00A02E62"/>
    <w:rsid w:val="00A269CE"/>
    <w:rsid w:val="00A549D1"/>
    <w:rsid w:val="00B14748"/>
    <w:rsid w:val="00B20871"/>
    <w:rsid w:val="00B855A2"/>
    <w:rsid w:val="00B85BE5"/>
    <w:rsid w:val="00BE3149"/>
    <w:rsid w:val="00BF7FE6"/>
    <w:rsid w:val="00C9305B"/>
    <w:rsid w:val="00CA0840"/>
    <w:rsid w:val="00CE69E6"/>
    <w:rsid w:val="00D21A9F"/>
    <w:rsid w:val="00D4644C"/>
    <w:rsid w:val="00F6567B"/>
    <w:rsid w:val="00FD383B"/>
    <w:rsid w:val="00FE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646EBE"/>
  <w15:chartTrackingRefBased/>
  <w15:docId w15:val="{0FC78872-D7DA-49B4-9927-2A7119A6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pPr>
      <w:spacing w:after="160" w:line="259" w:lineRule="auto"/>
    </w:pPr>
    <w:rPr>
      <w:color w:val="AEAAAA" w:themeColor="background2" w:themeShade="BF"/>
      <w:sz w:val="22"/>
      <w:szCs w:val="22"/>
      <w:lang w:eastAsia="en-US"/>
    </w:rPr>
  </w:style>
  <w:style w:type="paragraph" w:styleId="Titre1">
    <w:name w:val="heading 1"/>
    <w:basedOn w:val="Absatz"/>
    <w:next w:val="Absatz"/>
    <w:link w:val="Titre1Car"/>
    <w:qFormat/>
    <w:pPr>
      <w:keepNext/>
      <w:numPr>
        <w:numId w:val="44"/>
      </w:numPr>
      <w:spacing w:before="360" w:line="480" w:lineRule="exact"/>
      <w:jc w:val="left"/>
      <w:outlineLvl w:val="0"/>
    </w:pPr>
    <w:rPr>
      <w:rFonts w:asciiTheme="majorHAnsi" w:eastAsia="Times New Roman" w:hAnsiTheme="majorHAnsi" w:cs="Times New Roman"/>
      <w:b/>
      <w:color w:val="000000"/>
      <w:kern w:val="28"/>
      <w:sz w:val="36"/>
      <w:szCs w:val="36"/>
    </w:rPr>
  </w:style>
  <w:style w:type="paragraph" w:styleId="Titre2">
    <w:name w:val="heading 2"/>
    <w:basedOn w:val="Titre1"/>
    <w:next w:val="Absatz"/>
    <w:link w:val="Titre2Car"/>
    <w:qFormat/>
    <w:pPr>
      <w:numPr>
        <w:ilvl w:val="1"/>
      </w:numPr>
      <w:spacing w:before="240" w:line="240" w:lineRule="auto"/>
      <w:outlineLvl w:val="1"/>
    </w:pPr>
    <w:rPr>
      <w:sz w:val="28"/>
      <w:szCs w:val="28"/>
    </w:rPr>
  </w:style>
  <w:style w:type="paragraph" w:styleId="Titre3">
    <w:name w:val="heading 3"/>
    <w:basedOn w:val="Titre2"/>
    <w:next w:val="Absatz"/>
    <w:link w:val="Titre3Car"/>
    <w:qFormat/>
    <w:pPr>
      <w:numPr>
        <w:ilvl w:val="2"/>
      </w:numPr>
      <w:spacing w:before="180"/>
      <w:outlineLvl w:val="2"/>
    </w:pPr>
    <w:rPr>
      <w:sz w:val="26"/>
      <w:szCs w:val="26"/>
    </w:rPr>
  </w:style>
  <w:style w:type="paragraph" w:styleId="Titre4">
    <w:name w:val="heading 4"/>
    <w:basedOn w:val="Titre3"/>
    <w:next w:val="Absatz"/>
    <w:link w:val="Titre4Car"/>
    <w:qFormat/>
    <w:pPr>
      <w:numPr>
        <w:ilvl w:val="3"/>
      </w:numPr>
      <w:spacing w:before="120"/>
      <w:outlineLvl w:val="3"/>
    </w:pPr>
    <w:rPr>
      <w:sz w:val="24"/>
      <w:szCs w:val="24"/>
    </w:rPr>
  </w:style>
  <w:style w:type="paragraph" w:styleId="Titre5">
    <w:name w:val="heading 5"/>
    <w:basedOn w:val="Titre4"/>
    <w:next w:val="Absatz"/>
    <w:link w:val="Titre5Car"/>
    <w:qFormat/>
    <w:pPr>
      <w:numPr>
        <w:ilvl w:val="4"/>
      </w:numPr>
      <w:spacing w:before="60"/>
      <w:outlineLvl w:val="4"/>
    </w:pPr>
    <w:rPr>
      <w:b w:val="0"/>
    </w:rPr>
  </w:style>
  <w:style w:type="paragraph" w:styleId="Titre6">
    <w:name w:val="heading 6"/>
    <w:basedOn w:val="Titre5"/>
    <w:next w:val="Absatz"/>
    <w:link w:val="Titre6Car"/>
    <w:qFormat/>
    <w:pPr>
      <w:numPr>
        <w:ilvl w:val="5"/>
      </w:numPr>
      <w:tabs>
        <w:tab w:val="left" w:pos="2268"/>
      </w:tabs>
      <w:outlineLvl w:val="5"/>
    </w:pPr>
    <w:rPr>
      <w:bCs/>
    </w:rPr>
  </w:style>
  <w:style w:type="paragraph" w:styleId="Titre7">
    <w:name w:val="heading 7"/>
    <w:basedOn w:val="Titre6"/>
    <w:next w:val="Absatz"/>
    <w:link w:val="Titre7Car"/>
    <w:qFormat/>
    <w:pPr>
      <w:numPr>
        <w:ilvl w:val="6"/>
      </w:numPr>
      <w:tabs>
        <w:tab w:val="clear" w:pos="2268"/>
        <w:tab w:val="left" w:pos="2410"/>
      </w:tabs>
      <w:outlineLvl w:val="6"/>
    </w:pPr>
    <w:rPr>
      <w:bCs w:val="0"/>
    </w:rPr>
  </w:style>
  <w:style w:type="paragraph" w:styleId="Titre8">
    <w:name w:val="heading 8"/>
    <w:basedOn w:val="Absatz"/>
    <w:next w:val="Absatz"/>
    <w:link w:val="Titre8Car"/>
    <w:unhideWhenUsed/>
    <w:qFormat/>
    <w:pPr>
      <w:keepNext/>
      <w:pageBreakBefore/>
      <w:numPr>
        <w:ilvl w:val="7"/>
        <w:numId w:val="42"/>
      </w:numPr>
      <w:tabs>
        <w:tab w:val="left" w:pos="1701"/>
      </w:tabs>
      <w:spacing w:before="360"/>
      <w:outlineLvl w:val="7"/>
    </w:pPr>
    <w:rPr>
      <w:rFonts w:eastAsia="PMingLiU"/>
      <w:b/>
      <w:iCs/>
      <w:kern w:val="20"/>
      <w:sz w:val="36"/>
      <w:szCs w:val="36"/>
      <w:lang w:eastAsia="fr-FR"/>
    </w:rPr>
  </w:style>
  <w:style w:type="paragraph" w:styleId="Titre9">
    <w:name w:val="heading 9"/>
    <w:basedOn w:val="Normal"/>
    <w:next w:val="Normal"/>
    <w:link w:val="Titre9Car"/>
    <w:unhideWhenUsed/>
    <w:qFormat/>
    <w:pPr>
      <w:keepNext/>
      <w:numPr>
        <w:ilvl w:val="8"/>
        <w:numId w:val="44"/>
      </w:numPr>
      <w:tabs>
        <w:tab w:val="left" w:pos="1701"/>
      </w:tabs>
      <w:spacing w:before="240" w:after="0" w:line="240" w:lineRule="auto"/>
      <w:outlineLvl w:val="8"/>
    </w:pPr>
    <w:rPr>
      <w:rFonts w:ascii="Calibri Light" w:eastAsia="PMingLiU" w:hAnsi="Calibri Light" w:cs="Arial"/>
      <w:b/>
      <w:color w:val="auto"/>
      <w:kern w:val="20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Theme="majorHAnsi" w:eastAsia="Times New Roman" w:hAnsiTheme="majorHAnsi"/>
      <w:b/>
      <w:color w:val="000000"/>
      <w:kern w:val="28"/>
      <w:sz w:val="36"/>
      <w:szCs w:val="36"/>
      <w:lang w:eastAsia="de-DE"/>
    </w:rPr>
  </w:style>
  <w:style w:type="character" w:customStyle="1" w:styleId="Titre2Car">
    <w:name w:val="Titre 2 Car"/>
    <w:link w:val="Titre2"/>
    <w:rPr>
      <w:rFonts w:asciiTheme="majorHAnsi" w:eastAsia="Times New Roman" w:hAnsiTheme="majorHAnsi"/>
      <w:b/>
      <w:color w:val="000000"/>
      <w:kern w:val="28"/>
      <w:sz w:val="28"/>
      <w:szCs w:val="28"/>
      <w:lang w:eastAsia="de-DE"/>
    </w:rPr>
  </w:style>
  <w:style w:type="character" w:customStyle="1" w:styleId="Titre3Car">
    <w:name w:val="Titre 3 Car"/>
    <w:link w:val="Titre3"/>
    <w:rPr>
      <w:rFonts w:asciiTheme="majorHAnsi" w:eastAsia="Times New Roman" w:hAnsiTheme="majorHAnsi"/>
      <w:b/>
      <w:color w:val="000000"/>
      <w:kern w:val="28"/>
      <w:sz w:val="26"/>
      <w:szCs w:val="26"/>
      <w:lang w:eastAsia="de-DE"/>
    </w:rPr>
  </w:style>
  <w:style w:type="character" w:customStyle="1" w:styleId="Titre4Car">
    <w:name w:val="Titre 4 Car"/>
    <w:link w:val="Titre4"/>
    <w:rPr>
      <w:rFonts w:asciiTheme="majorHAnsi" w:eastAsia="Times New Roman" w:hAnsiTheme="majorHAnsi"/>
      <w:b/>
      <w:color w:val="000000"/>
      <w:kern w:val="28"/>
      <w:sz w:val="24"/>
      <w:szCs w:val="24"/>
      <w:lang w:eastAsia="de-DE"/>
    </w:rPr>
  </w:style>
  <w:style w:type="character" w:customStyle="1" w:styleId="Titre5Car">
    <w:name w:val="Titre 5 Car"/>
    <w:link w:val="Titre5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Titre6Car">
    <w:name w:val="Titre 6 Car"/>
    <w:link w:val="Titre6"/>
    <w:rPr>
      <w:rFonts w:asciiTheme="majorHAnsi" w:eastAsia="Times New Roman" w:hAnsiTheme="majorHAnsi"/>
      <w:bCs/>
      <w:color w:val="000000"/>
      <w:kern w:val="28"/>
      <w:sz w:val="24"/>
      <w:szCs w:val="24"/>
      <w:lang w:eastAsia="de-DE"/>
    </w:rPr>
  </w:style>
  <w:style w:type="character" w:customStyle="1" w:styleId="Titre7Car">
    <w:name w:val="Titre 7 Car"/>
    <w:link w:val="Titre7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Titre8Car">
    <w:name w:val="Titre 8 Car"/>
    <w:link w:val="Titre8"/>
    <w:rPr>
      <w:rFonts w:ascii="Calibri Light" w:eastAsia="PMingLiU" w:hAnsi="Calibri Light" w:cs="Arial"/>
      <w:b/>
      <w:iCs/>
      <w:kern w:val="20"/>
      <w:sz w:val="36"/>
      <w:szCs w:val="36"/>
      <w:lang w:eastAsia="fr-FR"/>
    </w:rPr>
  </w:style>
  <w:style w:type="character" w:customStyle="1" w:styleId="Titre9Car">
    <w:name w:val="Titre 9 Car"/>
    <w:link w:val="Titre9"/>
    <w:rPr>
      <w:rFonts w:ascii="Calibri Light" w:eastAsia="PMingLiU" w:hAnsi="Calibri Light" w:cs="Arial"/>
      <w:b/>
      <w:kern w:val="20"/>
      <w:sz w:val="28"/>
      <w:szCs w:val="28"/>
      <w:lang w:eastAsia="fr-FR"/>
    </w:rPr>
  </w:style>
  <w:style w:type="paragraph" w:styleId="TM2">
    <w:name w:val="toc 2"/>
    <w:basedOn w:val="Absatz"/>
    <w:uiPriority w:val="39"/>
    <w:unhideWhenUsed/>
    <w:qFormat/>
    <w:pPr>
      <w:suppressLineNumbers/>
      <w:tabs>
        <w:tab w:val="left" w:pos="1132"/>
        <w:tab w:val="right" w:leader="dot" w:pos="9072"/>
      </w:tabs>
      <w:spacing w:before="60" w:line="280" w:lineRule="exact"/>
      <w:ind w:left="1134" w:hanging="709"/>
      <w:jc w:val="left"/>
    </w:pPr>
    <w:rPr>
      <w:rFonts w:eastAsia="Times New Roman"/>
      <w:noProof/>
      <w:sz w:val="26"/>
      <w:szCs w:val="26"/>
      <w:lang w:eastAsia="de-CH"/>
    </w:rPr>
  </w:style>
  <w:style w:type="paragraph" w:styleId="TM3">
    <w:name w:val="toc 3"/>
    <w:basedOn w:val="Absatz"/>
    <w:uiPriority w:val="39"/>
    <w:unhideWhenUsed/>
    <w:qFormat/>
    <w:pPr>
      <w:suppressLineNumbers/>
      <w:tabs>
        <w:tab w:val="left" w:pos="2127"/>
        <w:tab w:val="right" w:leader="dot" w:pos="9072"/>
      </w:tabs>
      <w:spacing w:before="40" w:line="260" w:lineRule="atLeast"/>
      <w:ind w:left="2127" w:hanging="993"/>
      <w:jc w:val="left"/>
    </w:pPr>
    <w:rPr>
      <w:rFonts w:eastAsia="Times New Roman"/>
      <w:noProof/>
      <w:sz w:val="25"/>
      <w:szCs w:val="25"/>
      <w:lang w:eastAsia="de-CH"/>
    </w:rPr>
  </w:style>
  <w:style w:type="paragraph" w:styleId="TM7">
    <w:name w:val="toc 7"/>
    <w:basedOn w:val="Absatz"/>
    <w:uiPriority w:val="39"/>
    <w:unhideWhenUsed/>
    <w:pPr>
      <w:suppressLineNumbers/>
      <w:tabs>
        <w:tab w:val="right" w:leader="dot" w:pos="9072"/>
      </w:tabs>
      <w:spacing w:before="60" w:line="260" w:lineRule="atLeast"/>
      <w:jc w:val="left"/>
    </w:pPr>
    <w:rPr>
      <w:rFonts w:eastAsia="Times New Roman"/>
      <w:noProof/>
      <w:sz w:val="26"/>
      <w:szCs w:val="26"/>
      <w:lang w:eastAsia="ar-SA"/>
    </w:rPr>
  </w:style>
  <w:style w:type="paragraph" w:styleId="TM8">
    <w:name w:val="toc 8"/>
    <w:basedOn w:val="Absatz"/>
    <w:uiPriority w:val="39"/>
    <w:unhideWhenUsed/>
    <w:pPr>
      <w:suppressLineNumbers/>
      <w:tabs>
        <w:tab w:val="right" w:leader="dot" w:pos="9072"/>
      </w:tabs>
      <w:spacing w:before="60" w:line="280" w:lineRule="exact"/>
      <w:ind w:left="284"/>
      <w:jc w:val="left"/>
    </w:pPr>
    <w:rPr>
      <w:rFonts w:eastAsia="Times New Roman"/>
      <w:i/>
      <w:noProof/>
      <w:sz w:val="25"/>
      <w:szCs w:val="25"/>
      <w:lang w:eastAsia="de-CH"/>
    </w:rPr>
  </w:style>
  <w:style w:type="character" w:customStyle="1" w:styleId="AbsatzZchn">
    <w:name w:val="Absatz Zchn"/>
    <w:link w:val="Absatz"/>
    <w:locked/>
    <w:rPr>
      <w:rFonts w:ascii="Calibri Light" w:hAnsi="Calibri Light" w:cs="Arial"/>
      <w:sz w:val="24"/>
      <w:szCs w:val="24"/>
      <w:lang w:eastAsia="de-DE"/>
    </w:rPr>
  </w:style>
  <w:style w:type="paragraph" w:customStyle="1" w:styleId="Absatz">
    <w:name w:val="Absatz"/>
    <w:link w:val="AbsatzZchn"/>
    <w:qFormat/>
    <w:pPr>
      <w:spacing w:before="120"/>
      <w:jc w:val="both"/>
    </w:pPr>
    <w:rPr>
      <w:rFonts w:ascii="Calibri Light" w:hAnsi="Calibri Light" w:cs="Arial"/>
      <w:sz w:val="24"/>
      <w:szCs w:val="24"/>
      <w:lang w:eastAsia="de-DE"/>
    </w:rPr>
  </w:style>
  <w:style w:type="paragraph" w:customStyle="1" w:styleId="Abbildung">
    <w:name w:val="Abbildung"/>
    <w:basedOn w:val="Absatz"/>
    <w:pPr>
      <w:keepNext/>
      <w:tabs>
        <w:tab w:val="left" w:pos="0"/>
      </w:tabs>
      <w:spacing w:before="240"/>
      <w:jc w:val="left"/>
    </w:pPr>
    <w:rPr>
      <w:szCs w:val="20"/>
      <w:lang w:eastAsia="de-CH"/>
    </w:rPr>
  </w:style>
  <w:style w:type="character" w:customStyle="1" w:styleId="Absatz0PtZchn">
    <w:name w:val="Absatz 0Pt. Zchn"/>
    <w:link w:val="Absatz0Pt"/>
    <w:locked/>
    <w:rPr>
      <w:rFonts w:ascii="Calibri Light" w:hAnsi="Calibri Light" w:cs="Arial"/>
      <w:color w:val="000000"/>
      <w:sz w:val="24"/>
      <w:szCs w:val="24"/>
      <w:lang w:eastAsia="de-DE"/>
    </w:rPr>
  </w:style>
  <w:style w:type="paragraph" w:customStyle="1" w:styleId="Absatz0Pt">
    <w:name w:val="Absatz 0Pt."/>
    <w:basedOn w:val="Absatz"/>
    <w:link w:val="Absatz0PtZchn"/>
    <w:pPr>
      <w:spacing w:before="0"/>
    </w:pPr>
    <w:rPr>
      <w:color w:val="000000"/>
    </w:rPr>
  </w:style>
  <w:style w:type="paragraph" w:customStyle="1" w:styleId="AbsatzTab11Pt1-1">
    <w:name w:val="Absatz Tab 11 Pt. 1-1"/>
    <w:basedOn w:val="Absatz"/>
    <w:pPr>
      <w:spacing w:before="20" w:after="20" w:line="250" w:lineRule="exact"/>
    </w:pPr>
    <w:rPr>
      <w:rFonts w:eastAsia="Times New Roman"/>
      <w:sz w:val="22"/>
      <w:szCs w:val="22"/>
    </w:rPr>
  </w:style>
  <w:style w:type="paragraph" w:customStyle="1" w:styleId="AbsatzTab12Pt1-1">
    <w:name w:val="Absatz Tab 12 Pt 1-1"/>
    <w:basedOn w:val="Absatz"/>
    <w:pPr>
      <w:spacing w:before="20" w:after="20" w:line="260" w:lineRule="exact"/>
      <w:jc w:val="left"/>
    </w:pPr>
    <w:rPr>
      <w:rFonts w:eastAsia="Times New Roman"/>
    </w:rPr>
  </w:style>
  <w:style w:type="paragraph" w:customStyle="1" w:styleId="Aufzhlungspunkt1n">
    <w:name w:val="Aufzählungspunkt 1n"/>
    <w:basedOn w:val="Absatz"/>
    <w:pPr>
      <w:numPr>
        <w:numId w:val="14"/>
      </w:numPr>
      <w:overflowPunct w:val="0"/>
      <w:autoSpaceDE w:val="0"/>
      <w:autoSpaceDN w:val="0"/>
      <w:adjustRightInd w:val="0"/>
      <w:spacing w:before="60"/>
      <w:ind w:left="284" w:hanging="284"/>
      <w:textAlignment w:val="baseline"/>
    </w:pPr>
    <w:rPr>
      <w:rFonts w:eastAsia="Times New Roman"/>
    </w:rPr>
  </w:style>
  <w:style w:type="paragraph" w:customStyle="1" w:styleId="Inhaltsverzeichnis">
    <w:name w:val="Inhaltsverzeichnis"/>
    <w:basedOn w:val="Absatz"/>
    <w:pPr>
      <w:suppressLineNumbers/>
      <w:tabs>
        <w:tab w:val="right" w:leader="dot" w:pos="9637"/>
      </w:tabs>
      <w:spacing w:after="240"/>
      <w:jc w:val="left"/>
    </w:pPr>
    <w:rPr>
      <w:rFonts w:cs="Cambria"/>
      <w:b/>
      <w:noProof/>
      <w:sz w:val="36"/>
      <w:szCs w:val="36"/>
    </w:rPr>
  </w:style>
  <w:style w:type="paragraph" w:customStyle="1" w:styleId="Inhaltsverzeichnis12">
    <w:name w:val="Inhaltsverzeichnis 12"/>
    <w:basedOn w:val="Absatz"/>
    <w:uiPriority w:val="99"/>
    <w:pPr>
      <w:spacing w:before="600" w:after="300"/>
      <w:contextualSpacing/>
      <w:jc w:val="left"/>
    </w:pPr>
    <w:rPr>
      <w:b/>
    </w:rPr>
  </w:style>
  <w:style w:type="paragraph" w:customStyle="1" w:styleId="Projektidentifikation">
    <w:name w:val="Projektidentifikation"/>
    <w:basedOn w:val="Absatz"/>
    <w:pPr>
      <w:snapToGrid w:val="0"/>
      <w:spacing w:before="20" w:after="20" w:line="260" w:lineRule="exact"/>
      <w:jc w:val="right"/>
    </w:pPr>
    <w:rPr>
      <w:b/>
    </w:rPr>
  </w:style>
  <w:style w:type="paragraph" w:styleId="Lgende">
    <w:name w:val="caption"/>
    <w:basedOn w:val="Absatz"/>
    <w:next w:val="Absatz"/>
    <w:unhideWhenUsed/>
    <w:qFormat/>
    <w:pPr>
      <w:tabs>
        <w:tab w:val="left" w:pos="993"/>
      </w:tabs>
      <w:spacing w:before="0"/>
      <w:ind w:left="993" w:hanging="993"/>
      <w:jc w:val="left"/>
    </w:pPr>
    <w:rPr>
      <w:b/>
      <w:bCs/>
      <w:sz w:val="20"/>
    </w:rPr>
  </w:style>
  <w:style w:type="paragraph" w:customStyle="1" w:styleId="Titel-Projektbezeichnung1">
    <w:name w:val="Titel-Projektbezeichnung 1"/>
    <w:basedOn w:val="Lgende"/>
    <w:pPr>
      <w:spacing w:before="480" w:line="480" w:lineRule="exact"/>
    </w:pPr>
    <w:rPr>
      <w:sz w:val="40"/>
    </w:rPr>
  </w:style>
  <w:style w:type="paragraph" w:customStyle="1" w:styleId="Titel-Projektbezeichnung2">
    <w:name w:val="Titel-Projektbezeichnung 2"/>
    <w:basedOn w:val="Titel-Projektbezeichnung1"/>
    <w:pPr>
      <w:spacing w:before="120"/>
    </w:pPr>
    <w:rPr>
      <w:b w:val="0"/>
      <w:sz w:val="36"/>
      <w:szCs w:val="36"/>
    </w:rPr>
  </w:style>
  <w:style w:type="paragraph" w:customStyle="1" w:styleId="AbsatzTab12PtTitel">
    <w:name w:val="Absatz Tab 12 Pt Titel"/>
    <w:basedOn w:val="Absatz"/>
    <w:pPr>
      <w:spacing w:before="20" w:after="20" w:line="260" w:lineRule="exact"/>
      <w:jc w:val="left"/>
    </w:pPr>
    <w:rPr>
      <w:rFonts w:eastAsia="Times New Roman"/>
      <w:b/>
    </w:rPr>
  </w:style>
  <w:style w:type="paragraph" w:customStyle="1" w:styleId="AbsatzTab12Pt1-1Kur">
    <w:name w:val="Absatz Tab 12 Pt 1-1 Kur"/>
    <w:basedOn w:val="AbsatzTab12Pt1-1"/>
    <w:rPr>
      <w:i/>
      <w:iCs/>
    </w:rPr>
  </w:style>
  <w:style w:type="paragraph" w:customStyle="1" w:styleId="Absatzkurs">
    <w:name w:val="Absatz kurs."/>
    <w:basedOn w:val="Absatz"/>
    <w:rPr>
      <w:i/>
    </w:rPr>
  </w:style>
  <w:style w:type="paragraph" w:customStyle="1" w:styleId="Aufzhlungspunkt1nkur">
    <w:name w:val="Aufzählungspunkt 1n kur"/>
    <w:basedOn w:val="Aufzhlungspunkt1n"/>
    <w:pPr>
      <w:tabs>
        <w:tab w:val="clear" w:pos="1920"/>
      </w:tabs>
    </w:pPr>
    <w:rPr>
      <w:i/>
    </w:rPr>
  </w:style>
  <w:style w:type="paragraph" w:styleId="Tabledesillustrations">
    <w:name w:val="table of figures"/>
    <w:basedOn w:val="Absatz"/>
    <w:uiPriority w:val="99"/>
    <w:unhideWhenUsed/>
    <w:pPr>
      <w:tabs>
        <w:tab w:val="left" w:pos="1134"/>
        <w:tab w:val="right" w:leader="dot" w:pos="9060"/>
      </w:tabs>
      <w:spacing w:before="40" w:line="260" w:lineRule="exact"/>
      <w:jc w:val="left"/>
    </w:pPr>
    <w:rPr>
      <w:rFonts w:eastAsia="Arial Unicode MS"/>
      <w:noProof/>
      <w:lang w:eastAsia="de-CH"/>
    </w:rPr>
  </w:style>
  <w:style w:type="paragraph" w:styleId="TM1">
    <w:name w:val="toc 1"/>
    <w:basedOn w:val="Absatz"/>
    <w:uiPriority w:val="39"/>
    <w:unhideWhenUsed/>
    <w:qFormat/>
    <w:pPr>
      <w:tabs>
        <w:tab w:val="left" w:pos="426"/>
        <w:tab w:val="right" w:leader="dot" w:pos="9071"/>
      </w:tabs>
      <w:spacing w:before="100" w:line="300" w:lineRule="exact"/>
      <w:ind w:left="425" w:hanging="425"/>
      <w:jc w:val="left"/>
    </w:pPr>
    <w:rPr>
      <w:rFonts w:eastAsia="Times New Roman"/>
      <w:b/>
      <w:noProof/>
      <w:sz w:val="28"/>
      <w:szCs w:val="28"/>
      <w:lang w:eastAsia="de-CH"/>
    </w:rPr>
  </w:style>
  <w:style w:type="paragraph" w:styleId="En-tte">
    <w:name w:val="header"/>
    <w:basedOn w:val="Absatz"/>
    <w:link w:val="En-tteCar"/>
    <w:uiPriority w:val="99"/>
    <w:unhideWhenUsed/>
    <w:pPr>
      <w:tabs>
        <w:tab w:val="center" w:pos="4536"/>
        <w:tab w:val="right" w:pos="9072"/>
      </w:tabs>
      <w:spacing w:before="0" w:line="240" w:lineRule="atLeast"/>
    </w:pPr>
    <w:rPr>
      <w:sz w:val="18"/>
      <w:szCs w:val="18"/>
    </w:rPr>
  </w:style>
  <w:style w:type="character" w:customStyle="1" w:styleId="En-tteCar">
    <w:name w:val="En-tête Car"/>
    <w:link w:val="En-tte"/>
    <w:uiPriority w:val="99"/>
    <w:rPr>
      <w:rFonts w:ascii="Calibri Light" w:hAnsi="Calibri Light" w:cs="Arial"/>
      <w:sz w:val="18"/>
      <w:szCs w:val="18"/>
      <w:lang w:eastAsia="de-DE"/>
    </w:rPr>
  </w:style>
  <w:style w:type="paragraph" w:styleId="Pieddepage">
    <w:name w:val="footer"/>
    <w:basedOn w:val="Absatz"/>
    <w:link w:val="PieddepageCar"/>
    <w:unhideWhenUsed/>
    <w:pPr>
      <w:tabs>
        <w:tab w:val="center" w:pos="4536"/>
        <w:tab w:val="right" w:pos="9072"/>
      </w:tabs>
      <w:spacing w:before="0"/>
    </w:pPr>
    <w:rPr>
      <w:sz w:val="16"/>
      <w:szCs w:val="16"/>
    </w:rPr>
  </w:style>
  <w:style w:type="character" w:customStyle="1" w:styleId="PieddepageCar">
    <w:name w:val="Pied de page Car"/>
    <w:link w:val="Pieddepage"/>
    <w:rPr>
      <w:rFonts w:ascii="Calibri Light" w:hAnsi="Calibri Light" w:cs="Arial"/>
      <w:sz w:val="16"/>
      <w:szCs w:val="16"/>
      <w:lang w:eastAsia="de-DE"/>
    </w:rPr>
  </w:style>
  <w:style w:type="paragraph" w:customStyle="1" w:styleId="Referenz">
    <w:name w:val="Referenz"/>
    <w:basedOn w:val="Absatz"/>
    <w:uiPriority w:val="1"/>
    <w:pPr>
      <w:widowControl w:val="0"/>
      <w:suppressAutoHyphens/>
      <w:spacing w:before="0" w:line="200" w:lineRule="atLeast"/>
    </w:pPr>
    <w:rPr>
      <w:noProof/>
      <w:sz w:val="15"/>
    </w:rPr>
  </w:style>
  <w:style w:type="paragraph" w:customStyle="1" w:styleId="Absatz0Pt1Pt">
    <w:name w:val="Absatz 0Pt. 1 Pt."/>
    <w:basedOn w:val="Absatz"/>
    <w:link w:val="Absatz0Pt1PtZchn"/>
    <w:pPr>
      <w:spacing w:before="0"/>
    </w:pPr>
    <w:rPr>
      <w:rFonts w:eastAsia="Times New Roman"/>
      <w:sz w:val="2"/>
      <w:szCs w:val="20"/>
      <w:lang w:val="fr-CH" w:eastAsia="de-CH"/>
    </w:rPr>
  </w:style>
  <w:style w:type="character" w:customStyle="1" w:styleId="Absatz0Pt1PtZchn">
    <w:name w:val="Absatz 0Pt. 1 Pt. Zchn"/>
    <w:link w:val="Absatz0Pt1Pt"/>
    <w:rPr>
      <w:rFonts w:ascii="Calibri Light" w:eastAsia="Times New Roman" w:hAnsi="Calibri Light" w:cs="Arial"/>
      <w:sz w:val="2"/>
      <w:lang w:val="fr-CH"/>
    </w:rPr>
  </w:style>
  <w:style w:type="paragraph" w:customStyle="1" w:styleId="Klassifizierung">
    <w:name w:val="Klassifizierung"/>
    <w:basedOn w:val="Normal"/>
    <w:uiPriority w:val="2"/>
    <w:unhideWhenUsed/>
    <w:pPr>
      <w:widowControl w:val="0"/>
      <w:spacing w:after="0" w:line="260" w:lineRule="atLeast"/>
      <w:jc w:val="right"/>
    </w:pPr>
    <w:rPr>
      <w:rFonts w:ascii="Calibri Light" w:hAnsi="Calibri Light"/>
      <w:b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Aufzhlungspunkt1">
    <w:name w:val="Aufzählungspunkt 1"/>
    <w:basedOn w:val="Absatz"/>
    <w:next w:val="Aufzhlungspunkt1n"/>
    <w:pPr>
      <w:numPr>
        <w:numId w:val="12"/>
      </w:numPr>
      <w:tabs>
        <w:tab w:val="clear" w:pos="1920"/>
      </w:tabs>
      <w:overflowPunct w:val="0"/>
      <w:autoSpaceDE w:val="0"/>
      <w:autoSpaceDN w:val="0"/>
      <w:adjustRightInd w:val="0"/>
      <w:ind w:left="284" w:hanging="284"/>
      <w:jc w:val="left"/>
      <w:textAlignment w:val="baseline"/>
    </w:pPr>
  </w:style>
  <w:style w:type="paragraph" w:customStyle="1" w:styleId="Aufzhlungspunkt2n">
    <w:name w:val="Aufzählungspunkt 2n"/>
    <w:basedOn w:val="Absatz"/>
    <w:pPr>
      <w:numPr>
        <w:numId w:val="29"/>
      </w:numPr>
      <w:spacing w:before="60"/>
      <w:ind w:left="284" w:hanging="284"/>
      <w:jc w:val="left"/>
    </w:pPr>
  </w:style>
  <w:style w:type="paragraph" w:customStyle="1" w:styleId="Aufzhlungspunkt3n">
    <w:name w:val="Aufzählungspunkt 3n"/>
    <w:basedOn w:val="Absatz"/>
    <w:pPr>
      <w:numPr>
        <w:numId w:val="18"/>
      </w:numPr>
      <w:tabs>
        <w:tab w:val="clear" w:pos="1571"/>
      </w:tabs>
      <w:spacing w:before="60"/>
      <w:ind w:left="284" w:hanging="284"/>
    </w:pPr>
    <w:rPr>
      <w:rFonts w:asciiTheme="majorHAnsi" w:hAnsiTheme="majorHAnsi"/>
    </w:rPr>
  </w:style>
  <w:style w:type="paragraph" w:customStyle="1" w:styleId="Aufzhlungspfeil1">
    <w:name w:val="Aufzählungspfeil 1"/>
    <w:basedOn w:val="Absatz"/>
    <w:pPr>
      <w:numPr>
        <w:numId w:val="7"/>
      </w:numPr>
      <w:ind w:left="284" w:hanging="284"/>
    </w:pPr>
  </w:style>
  <w:style w:type="paragraph" w:customStyle="1" w:styleId="Absatz3Pt10">
    <w:name w:val="Absatz 3Pt. 10"/>
    <w:basedOn w:val="Absatz"/>
    <w:next w:val="Absatz"/>
    <w:pPr>
      <w:tabs>
        <w:tab w:val="left" w:pos="0"/>
      </w:tabs>
      <w:spacing w:before="60" w:after="20"/>
    </w:pPr>
    <w:rPr>
      <w:rFonts w:asciiTheme="minorHAnsi" w:eastAsia="Times New Roman" w:hAnsiTheme="minorHAnsi"/>
      <w:sz w:val="20"/>
      <w:lang w:eastAsia="de-CH"/>
    </w:rPr>
  </w:style>
  <w:style w:type="paragraph" w:customStyle="1" w:styleId="Tab-Abstand0">
    <w:name w:val="Tab-Abstand 0"/>
    <w:basedOn w:val="Absatz0Pt"/>
    <w:pPr>
      <w:keepNext/>
      <w:spacing w:line="180" w:lineRule="exact"/>
    </w:pPr>
  </w:style>
  <w:style w:type="paragraph" w:customStyle="1" w:styleId="Text-Titel">
    <w:name w:val="Text-Titel"/>
    <w:basedOn w:val="Absatz"/>
    <w:next w:val="Absatz"/>
    <w:pPr>
      <w:keepNext/>
      <w:spacing w:before="160"/>
    </w:pPr>
    <w:rPr>
      <w:rFonts w:eastAsia="Times New Roman"/>
      <w:b/>
    </w:rPr>
  </w:style>
  <w:style w:type="paragraph" w:styleId="TM4">
    <w:name w:val="toc 4"/>
    <w:basedOn w:val="Absatz"/>
    <w:uiPriority w:val="39"/>
    <w:unhideWhenUsed/>
    <w:pPr>
      <w:tabs>
        <w:tab w:val="left" w:pos="2268"/>
        <w:tab w:val="right" w:leader="dot" w:pos="9061"/>
      </w:tabs>
      <w:spacing w:before="20"/>
      <w:ind w:left="2268" w:hanging="1134"/>
      <w:jc w:val="left"/>
    </w:pPr>
    <w:rPr>
      <w:noProof/>
    </w:rPr>
  </w:style>
  <w:style w:type="paragraph" w:styleId="TM5">
    <w:name w:val="toc 5"/>
    <w:basedOn w:val="Absatz"/>
    <w:autoRedefine/>
    <w:uiPriority w:val="39"/>
    <w:semiHidden/>
    <w:unhideWhenUsed/>
    <w:pPr>
      <w:spacing w:after="100"/>
      <w:ind w:left="880"/>
    </w:pPr>
  </w:style>
  <w:style w:type="paragraph" w:styleId="TM6">
    <w:name w:val="toc 6"/>
    <w:basedOn w:val="Absatz"/>
    <w:uiPriority w:val="39"/>
    <w:unhideWhenUsed/>
    <w:pPr>
      <w:tabs>
        <w:tab w:val="left" w:pos="426"/>
        <w:tab w:val="right" w:leader="dot" w:pos="9071"/>
      </w:tabs>
      <w:spacing w:before="60"/>
      <w:ind w:left="425" w:hanging="425"/>
    </w:pPr>
  </w:style>
  <w:style w:type="paragraph" w:styleId="TM9">
    <w:name w:val="toc 9"/>
    <w:basedOn w:val="Absatz"/>
    <w:uiPriority w:val="39"/>
    <w:unhideWhenUsed/>
    <w:pPr>
      <w:tabs>
        <w:tab w:val="right" w:leader="dot" w:pos="9072"/>
      </w:tabs>
      <w:spacing w:before="160" w:line="320" w:lineRule="exact"/>
    </w:pPr>
    <w:rPr>
      <w:b/>
      <w:noProof/>
      <w:sz w:val="30"/>
      <w:szCs w:val="30"/>
    </w:rPr>
  </w:style>
  <w:style w:type="paragraph" w:customStyle="1" w:styleId="Aufzhlungspunkt2">
    <w:name w:val="Aufzählungspunkt 2"/>
    <w:basedOn w:val="Absatz"/>
    <w:pPr>
      <w:numPr>
        <w:numId w:val="15"/>
      </w:numPr>
      <w:tabs>
        <w:tab w:val="clear" w:pos="1571"/>
      </w:tabs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/>
    </w:rPr>
  </w:style>
  <w:style w:type="paragraph" w:customStyle="1" w:styleId="Aufzhlungspfeil2">
    <w:name w:val="Aufzählungspfeil 2"/>
    <w:basedOn w:val="Absatz"/>
    <w:pPr>
      <w:numPr>
        <w:ilvl w:val="1"/>
        <w:numId w:val="11"/>
      </w:numPr>
      <w:tabs>
        <w:tab w:val="clear" w:pos="2574"/>
      </w:tabs>
      <w:ind w:left="284" w:hanging="284"/>
    </w:pPr>
    <w:rPr>
      <w:rFonts w:asciiTheme="majorHAnsi" w:eastAsia="Times New Roman" w:hAnsiTheme="majorHAnsi"/>
    </w:rPr>
  </w:style>
  <w:style w:type="paragraph" w:customStyle="1" w:styleId="Aufzhlungsalpha1n">
    <w:name w:val="Aufzählungsalpha 1n"/>
    <w:basedOn w:val="Absatz"/>
    <w:pPr>
      <w:numPr>
        <w:numId w:val="2"/>
      </w:numPr>
      <w:overflowPunct w:val="0"/>
      <w:autoSpaceDE w:val="0"/>
      <w:autoSpaceDN w:val="0"/>
      <w:adjustRightInd w:val="0"/>
      <w:spacing w:before="60"/>
      <w:ind w:left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1">
    <w:name w:val="Aufzählungsnum 1"/>
    <w:basedOn w:val="Absatz"/>
    <w:pPr>
      <w:numPr>
        <w:numId w:val="4"/>
      </w:numPr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Sub1">
    <w:name w:val="Aufzählungsnum Sub1"/>
    <w:basedOn w:val="Absatz"/>
    <w:pPr>
      <w:numPr>
        <w:numId w:val="6"/>
      </w:numPr>
      <w:ind w:left="567" w:hanging="283"/>
    </w:pPr>
  </w:style>
  <w:style w:type="paragraph" w:customStyle="1" w:styleId="Aufzhlungspfeil1Subpfeil">
    <w:name w:val="Aufzählungspfeil 1 Subpfeil"/>
    <w:basedOn w:val="Absatz"/>
    <w:pPr>
      <w:numPr>
        <w:numId w:val="9"/>
      </w:numPr>
      <w:spacing w:before="60"/>
    </w:pPr>
    <w:rPr>
      <w:lang w:eastAsia="en-US"/>
    </w:rPr>
  </w:style>
  <w:style w:type="paragraph" w:customStyle="1" w:styleId="Absatz3Pt">
    <w:name w:val="Absatz 3Pt."/>
    <w:basedOn w:val="Absatz"/>
    <w:pPr>
      <w:spacing w:before="60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3">
    <w:name w:val="Aufzählungspunkt 3"/>
    <w:basedOn w:val="Absatz"/>
    <w:pPr>
      <w:numPr>
        <w:numId w:val="17"/>
      </w:numPr>
      <w:ind w:left="284" w:hanging="284"/>
    </w:pPr>
  </w:style>
  <w:style w:type="paragraph" w:customStyle="1" w:styleId="AufzhlungspunktSubSub3">
    <w:name w:val="Aufzählungspunkt Sub Sub3"/>
    <w:basedOn w:val="Absatz"/>
    <w:pPr>
      <w:numPr>
        <w:numId w:val="22"/>
      </w:numPr>
      <w:overflowPunct w:val="0"/>
      <w:autoSpaceDE w:val="0"/>
      <w:autoSpaceDN w:val="0"/>
      <w:adjustRightInd w:val="0"/>
      <w:spacing w:before="40"/>
      <w:ind w:left="851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punktSubSub1">
    <w:name w:val="Aufzählungspunkt Sub Sub1"/>
    <w:basedOn w:val="Absatz"/>
    <w:pPr>
      <w:numPr>
        <w:numId w:val="20"/>
      </w:numPr>
      <w:overflowPunct w:val="0"/>
      <w:autoSpaceDE w:val="0"/>
      <w:autoSpaceDN w:val="0"/>
      <w:adjustRightInd w:val="0"/>
      <w:spacing w:before="60"/>
      <w:ind w:left="851" w:right="-1" w:hanging="283"/>
      <w:textAlignment w:val="baseline"/>
    </w:pPr>
    <w:rPr>
      <w:rFonts w:asciiTheme="majorHAnsi" w:eastAsia="Times New Roman" w:hAnsiTheme="majorHAnsi"/>
    </w:rPr>
  </w:style>
  <w:style w:type="paragraph" w:customStyle="1" w:styleId="AufzhlungspunktSub1">
    <w:name w:val="Aufzählungspunkt Sub1"/>
    <w:basedOn w:val="Absatz"/>
    <w:pPr>
      <w:numPr>
        <w:numId w:val="23"/>
      </w:numPr>
      <w:tabs>
        <w:tab w:val="clear" w:pos="2913"/>
      </w:tabs>
      <w:spacing w:before="60"/>
      <w:ind w:left="567" w:hanging="283"/>
    </w:pPr>
    <w:rPr>
      <w:rFonts w:asciiTheme="majorHAnsi" w:hAnsiTheme="majorHAnsi"/>
    </w:rPr>
  </w:style>
  <w:style w:type="paragraph" w:customStyle="1" w:styleId="AufzhlungspunktSub2">
    <w:name w:val="Aufzählungspunkt Sub2"/>
    <w:basedOn w:val="Absatz"/>
    <w:pPr>
      <w:numPr>
        <w:numId w:val="24"/>
      </w:numPr>
    </w:pPr>
  </w:style>
  <w:style w:type="paragraph" w:customStyle="1" w:styleId="Einschub1">
    <w:name w:val="Einschub 1"/>
    <w:basedOn w:val="Absatz"/>
    <w:pPr>
      <w:ind w:left="284"/>
    </w:pPr>
    <w:rPr>
      <w:rFonts w:asciiTheme="majorHAnsi" w:eastAsia="Times New Roman" w:hAnsiTheme="majorHAnsi"/>
    </w:rPr>
  </w:style>
  <w:style w:type="paragraph" w:customStyle="1" w:styleId="Einschub10Pt">
    <w:name w:val="Einschub 1 0Pt."/>
    <w:basedOn w:val="Einschub1"/>
    <w:pPr>
      <w:spacing w:before="0"/>
    </w:pPr>
  </w:style>
  <w:style w:type="paragraph" w:customStyle="1" w:styleId="EinschubSub">
    <w:name w:val="Einschub Sub"/>
    <w:basedOn w:val="Absatz"/>
    <w:pPr>
      <w:spacing w:before="60"/>
      <w:ind w:left="567"/>
    </w:pPr>
    <w:rPr>
      <w:rFonts w:asciiTheme="majorHAnsi" w:eastAsia="Times New Roman" w:hAnsiTheme="majorHAnsi"/>
    </w:rPr>
  </w:style>
  <w:style w:type="paragraph" w:customStyle="1" w:styleId="Absatz6Pt">
    <w:name w:val="Absatz 6Pt."/>
    <w:basedOn w:val="Absatz"/>
    <w:rPr>
      <w:rFonts w:asciiTheme="majorHAnsi" w:eastAsia="Times New Roman" w:hAnsiTheme="majorHAnsi" w:cs="Times New Roman"/>
      <w:color w:val="000000"/>
    </w:rPr>
  </w:style>
  <w:style w:type="paragraph" w:customStyle="1" w:styleId="Aufzhlungspunkt1n0Pt">
    <w:name w:val="Aufzählungspunkt 1n 0Pt."/>
    <w:basedOn w:val="Aufzhlungspunkt1n"/>
    <w:pPr>
      <w:tabs>
        <w:tab w:val="clear" w:pos="1920"/>
      </w:tabs>
      <w:spacing w:before="0"/>
    </w:pPr>
    <w:rPr>
      <w:rFonts w:asciiTheme="majorHAnsi" w:hAnsiTheme="majorHAnsi" w:cs="Times New Roman"/>
      <w:lang w:eastAsia="de-CH"/>
    </w:rPr>
  </w:style>
  <w:style w:type="paragraph" w:customStyle="1" w:styleId="Aufzhlungsnum1n">
    <w:name w:val="Aufzählungsnum 1n"/>
    <w:basedOn w:val="Absatz"/>
    <w:pPr>
      <w:numPr>
        <w:numId w:val="45"/>
      </w:numPr>
      <w:spacing w:before="60"/>
    </w:pPr>
  </w:style>
  <w:style w:type="paragraph" w:customStyle="1" w:styleId="Aufzhlungsalpha">
    <w:name w:val="Aufzählungsalpha"/>
    <w:basedOn w:val="Absatz"/>
    <w:pPr>
      <w:numPr>
        <w:numId w:val="1"/>
      </w:numPr>
      <w:ind w:left="284" w:hanging="284"/>
    </w:pPr>
    <w:rPr>
      <w:color w:val="000000"/>
    </w:rPr>
  </w:style>
  <w:style w:type="paragraph" w:customStyle="1" w:styleId="AufzhlungsalphaSub1">
    <w:name w:val="Aufzählungsalpha Sub1"/>
    <w:basedOn w:val="Absatz"/>
    <w:pPr>
      <w:numPr>
        <w:numId w:val="3"/>
      </w:numPr>
      <w:tabs>
        <w:tab w:val="clear" w:pos="2057"/>
      </w:tabs>
      <w:overflowPunct w:val="0"/>
      <w:autoSpaceDE w:val="0"/>
      <w:autoSpaceDN w:val="0"/>
      <w:adjustRightInd w:val="0"/>
      <w:spacing w:before="60"/>
      <w:ind w:left="567" w:hanging="283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SubSub2">
    <w:name w:val="Aufzählungspunkt Sub Sub2"/>
    <w:basedOn w:val="Absatz"/>
    <w:pPr>
      <w:numPr>
        <w:numId w:val="21"/>
      </w:numPr>
      <w:spacing w:before="60"/>
      <w:ind w:left="851" w:hanging="284"/>
    </w:pPr>
    <w:rPr>
      <w:rFonts w:asciiTheme="majorHAnsi" w:hAnsiTheme="majorHAnsi"/>
    </w:rPr>
  </w:style>
  <w:style w:type="paragraph" w:customStyle="1" w:styleId="Absatz-Rahmen-Zent">
    <w:name w:val="Absatz-Rahmen-Zent"/>
    <w:basedOn w:val="Absatz"/>
    <w:pPr>
      <w:pBdr>
        <w:top w:val="single" w:sz="4" w:space="2" w:color="auto"/>
        <w:left w:val="single" w:sz="4" w:space="4" w:color="auto"/>
        <w:bottom w:val="single" w:sz="4" w:space="1" w:color="auto"/>
        <w:right w:val="single" w:sz="4" w:space="4" w:color="auto"/>
      </w:pBdr>
      <w:spacing w:before="160"/>
      <w:ind w:left="2410" w:right="1416"/>
      <w:jc w:val="center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2n0Pt">
    <w:name w:val="Aufzählungspunkt 2n 0Pt."/>
    <w:basedOn w:val="Absatz"/>
    <w:pPr>
      <w:numPr>
        <w:numId w:val="16"/>
      </w:numPr>
      <w:overflowPunct w:val="0"/>
      <w:autoSpaceDE w:val="0"/>
      <w:autoSpaceDN w:val="0"/>
      <w:adjustRightInd w:val="0"/>
      <w:spacing w:before="0"/>
      <w:ind w:left="284" w:hanging="284"/>
      <w:textAlignment w:val="baseline"/>
    </w:pPr>
    <w:rPr>
      <w:rFonts w:asciiTheme="majorHAnsi" w:eastAsia="Times New Roman" w:hAnsiTheme="majorHAnsi"/>
      <w:szCs w:val="20"/>
      <w:lang w:val="fr-CH" w:eastAsia="de-CH"/>
    </w:rPr>
  </w:style>
  <w:style w:type="paragraph" w:customStyle="1" w:styleId="Absatz0Ptkurs">
    <w:name w:val="Absatz 0Pt. kurs."/>
    <w:basedOn w:val="Normal"/>
    <w:pPr>
      <w:spacing w:after="0" w:line="240" w:lineRule="auto"/>
      <w:jc w:val="both"/>
    </w:pPr>
    <w:rPr>
      <w:rFonts w:asciiTheme="majorHAnsi" w:eastAsia="Times New Roman" w:hAnsiTheme="majorHAnsi"/>
      <w:i/>
      <w:color w:val="000000"/>
      <w:sz w:val="24"/>
      <w:szCs w:val="20"/>
      <w:lang w:eastAsia="de-DE"/>
    </w:rPr>
  </w:style>
  <w:style w:type="paragraph" w:customStyle="1" w:styleId="EinschubSub0Pt">
    <w:name w:val="Einschub Sub 0Pt."/>
    <w:basedOn w:val="EinschubSub"/>
    <w:pPr>
      <w:spacing w:before="0"/>
      <w:jc w:val="left"/>
    </w:pPr>
    <w:rPr>
      <w:rFonts w:cs="Times New Roman"/>
    </w:rPr>
  </w:style>
  <w:style w:type="paragraph" w:customStyle="1" w:styleId="Aufzhlungspfeil1SubpfeilSubpfeil">
    <w:name w:val="Aufzählungspfeil 1 Subpfeil Subpfeil"/>
    <w:basedOn w:val="Absatz"/>
    <w:pPr>
      <w:numPr>
        <w:numId w:val="10"/>
      </w:numPr>
      <w:spacing w:before="0"/>
    </w:pPr>
  </w:style>
  <w:style w:type="paragraph" w:customStyle="1" w:styleId="Aufzhlungspfeil10pt">
    <w:name w:val="Aufzählungspfeil 1 0pt."/>
    <w:basedOn w:val="Absatz"/>
    <w:pPr>
      <w:numPr>
        <w:numId w:val="8"/>
      </w:numPr>
      <w:tabs>
        <w:tab w:val="clear" w:pos="2422"/>
        <w:tab w:val="right" w:pos="9498"/>
      </w:tabs>
      <w:overflowPunct w:val="0"/>
      <w:autoSpaceDE w:val="0"/>
      <w:autoSpaceDN w:val="0"/>
      <w:adjustRightInd w:val="0"/>
      <w:ind w:left="284" w:hanging="284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3n0Pt">
    <w:name w:val="Aufzählungspunkt 3n 0Pt."/>
    <w:basedOn w:val="Absatz"/>
    <w:pPr>
      <w:numPr>
        <w:numId w:val="19"/>
      </w:numPr>
      <w:tabs>
        <w:tab w:val="clear" w:pos="1571"/>
      </w:tabs>
      <w:spacing w:before="0"/>
      <w:ind w:left="284" w:hanging="284"/>
    </w:pPr>
    <w:rPr>
      <w:rFonts w:asciiTheme="majorHAnsi" w:hAnsiTheme="majorHAnsi"/>
    </w:rPr>
  </w:style>
  <w:style w:type="paragraph" w:customStyle="1" w:styleId="AufzhlungspunktSub3">
    <w:name w:val="Aufzählungspunkt Sub3"/>
    <w:basedOn w:val="Absatz"/>
    <w:pPr>
      <w:numPr>
        <w:numId w:val="25"/>
      </w:numPr>
      <w:tabs>
        <w:tab w:val="clear" w:pos="1855"/>
      </w:tabs>
      <w:spacing w:before="60"/>
      <w:ind w:left="567" w:hanging="283"/>
    </w:pPr>
    <w:rPr>
      <w:rFonts w:asciiTheme="majorHAnsi" w:hAnsiTheme="majorHAnsi"/>
    </w:rPr>
  </w:style>
  <w:style w:type="paragraph" w:customStyle="1" w:styleId="Text-Titelkur">
    <w:name w:val="Text-Titel kur"/>
    <w:basedOn w:val="Text-Titel"/>
    <w:pPr>
      <w:spacing w:before="240"/>
    </w:pPr>
    <w:rPr>
      <w:rFonts w:asciiTheme="majorHAnsi" w:hAnsiTheme="majorHAnsi"/>
      <w:i/>
    </w:rPr>
  </w:style>
  <w:style w:type="table" w:styleId="Grilledutableau">
    <w:name w:val="Table Grid"/>
    <w:basedOn w:val="Tableau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eckliste">
    <w:name w:val="Checkliste"/>
    <w:basedOn w:val="Absatz"/>
    <w:pPr>
      <w:pageBreakBefore/>
      <w:jc w:val="left"/>
    </w:pPr>
    <w:rPr>
      <w:b/>
      <w:sz w:val="40"/>
      <w:szCs w:val="40"/>
    </w:rPr>
  </w:style>
  <w:style w:type="paragraph" w:customStyle="1" w:styleId="AbsatzTab9PtTitel">
    <w:name w:val="Absatz Tab 9 Pt Titel"/>
    <w:basedOn w:val="AbsatzTab12PtTitel"/>
    <w:pPr>
      <w:spacing w:before="0"/>
    </w:pPr>
    <w:rPr>
      <w:sz w:val="18"/>
      <w:szCs w:val="18"/>
    </w:rPr>
  </w:style>
  <w:style w:type="paragraph" w:customStyle="1" w:styleId="Aufzhlungspunkt1n0Ptkur">
    <w:name w:val="Aufzählungspunkt 1n 0Pt. kur"/>
    <w:basedOn w:val="Aufzhlungspunkt1n0Pt"/>
    <w:rPr>
      <w:i/>
    </w:rPr>
  </w:style>
  <w:style w:type="paragraph" w:customStyle="1" w:styleId="Aufzhlungspunkt1n10">
    <w:name w:val="Aufzählungspunkt 1n 10"/>
    <w:basedOn w:val="Absatz"/>
    <w:pPr>
      <w:numPr>
        <w:numId w:val="13"/>
      </w:numPr>
      <w:spacing w:before="60"/>
      <w:ind w:left="284" w:hanging="284"/>
    </w:pPr>
    <w:rPr>
      <w:sz w:val="20"/>
      <w:szCs w:val="20"/>
    </w:rPr>
  </w:style>
  <w:style w:type="paragraph" w:customStyle="1" w:styleId="KopfzeileFett">
    <w:name w:val="Kopfzeile Fett"/>
    <w:basedOn w:val="En-tte"/>
    <w:rPr>
      <w:b/>
    </w:rPr>
  </w:style>
  <w:style w:type="paragraph" w:customStyle="1" w:styleId="Protokoll">
    <w:name w:val="Protokoll"/>
    <w:basedOn w:val="Absatz"/>
    <w:pPr>
      <w:tabs>
        <w:tab w:val="left" w:pos="1418"/>
      </w:tabs>
      <w:spacing w:before="60"/>
      <w:ind w:left="1418" w:hanging="1418"/>
    </w:pPr>
  </w:style>
  <w:style w:type="paragraph" w:customStyle="1" w:styleId="AbsatzTab10Pt1-1Kur">
    <w:name w:val="Absatz Tab 10 Pt 1-1 Kur"/>
    <w:basedOn w:val="AbsatzTab12Pt1-1Kur"/>
    <w:rPr>
      <w:sz w:val="20"/>
      <w:szCs w:val="20"/>
    </w:rPr>
  </w:style>
  <w:style w:type="paragraph" w:customStyle="1" w:styleId="Aufzhlungspunkt1Tab12PtTitel">
    <w:name w:val="Aufzählungspunkt 1 Tab 12 Pt Titel"/>
    <w:basedOn w:val="AbsatzTab12PtTitel"/>
    <w:pPr>
      <w:numPr>
        <w:numId w:val="30"/>
      </w:numPr>
      <w:ind w:left="357" w:hanging="357"/>
    </w:pPr>
  </w:style>
  <w:style w:type="paragraph" w:customStyle="1" w:styleId="AbsatzChoice">
    <w:name w:val="Absatz Choice"/>
    <w:basedOn w:val="Absatz"/>
    <w:pPr>
      <w:ind w:left="709" w:hanging="709"/>
    </w:pPr>
  </w:style>
  <w:style w:type="paragraph" w:customStyle="1" w:styleId="AbsatzTab10Pt1-1KurFett">
    <w:name w:val="Absatz Tab 10 Pt 1-1 Kur Fett"/>
    <w:basedOn w:val="Normal"/>
    <w:pPr>
      <w:tabs>
        <w:tab w:val="left" w:pos="837"/>
      </w:tabs>
      <w:spacing w:before="20" w:after="20" w:line="220" w:lineRule="exact"/>
    </w:pPr>
    <w:rPr>
      <w:rFonts w:ascii="Calibri Light" w:eastAsia="Times New Roman" w:hAnsi="Calibri Light" w:cs="Arial"/>
      <w:b/>
      <w:i/>
      <w:iCs/>
      <w:color w:val="auto"/>
      <w:sz w:val="18"/>
      <w:szCs w:val="18"/>
      <w:lang w:eastAsia="de-DE"/>
    </w:rPr>
  </w:style>
  <w:style w:type="paragraph" w:customStyle="1" w:styleId="AbsatzTab12PtTitelR">
    <w:name w:val="Absatz Tab 12 Pt Titel R"/>
    <w:basedOn w:val="AbsatzTab12PtTitel"/>
    <w:pPr>
      <w:jc w:val="right"/>
    </w:pPr>
  </w:style>
  <w:style w:type="paragraph" w:customStyle="1" w:styleId="Titel-berschrift">
    <w:name w:val="Titel-Überschrift"/>
    <w:basedOn w:val="Titel-Projektbezeichnung1"/>
    <w:next w:val="Absatz"/>
    <w:pPr>
      <w:pageBreakBefore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color w:val="AEAAAA" w:themeColor="background2" w:themeShade="BF"/>
      <w:sz w:val="18"/>
      <w:szCs w:val="18"/>
      <w:lang w:eastAsia="en-US"/>
    </w:rPr>
  </w:style>
  <w:style w:type="paragraph" w:customStyle="1" w:styleId="Traktandum">
    <w:name w:val="Traktandum"/>
    <w:basedOn w:val="Titre2"/>
    <w:pPr>
      <w:spacing w:before="20" w:after="20"/>
    </w:pPr>
    <w:rPr>
      <w:b w:val="0"/>
      <w:i/>
      <w:sz w:val="24"/>
      <w:szCs w:val="24"/>
    </w:rPr>
  </w:style>
  <w:style w:type="paragraph" w:customStyle="1" w:styleId="AbsatzTab12PtTitelgrn">
    <w:name w:val="Absatz Tab 12 Pt Titel grün"/>
    <w:basedOn w:val="AbsatzTab12PtTitel"/>
    <w:rPr>
      <w:color w:val="009900"/>
    </w:rPr>
  </w:style>
  <w:style w:type="paragraph" w:customStyle="1" w:styleId="AbsatzTab12PtTitelrot">
    <w:name w:val="Absatz Tab 12 Pt Titel rot"/>
    <w:basedOn w:val="AbsatzTab12PtTitel"/>
    <w:rPr>
      <w:color w:val="FF0000"/>
    </w:rPr>
  </w:style>
  <w:style w:type="paragraph" w:customStyle="1" w:styleId="Aufzhlungsnum1nkur">
    <w:name w:val="Aufzählungsnum 1n kur"/>
    <w:basedOn w:val="Aufzhlungsnum1n"/>
    <w:rPr>
      <w:i/>
    </w:rPr>
  </w:style>
  <w:style w:type="paragraph" w:customStyle="1" w:styleId="AufzhlungsnumTab1nkur">
    <w:name w:val="Aufzählungsnum Tab 1n kur"/>
    <w:basedOn w:val="Aufzhlungsnum1nkur"/>
    <w:pPr>
      <w:spacing w:before="20" w:after="20"/>
      <w:ind w:left="284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ibeu\AppData\Local\Temp\procesverbal_de_te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D9D0AA6CEF4C338C27CF37B1A360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D6794A-673E-4278-8572-8A64E97BCB98}"/>
      </w:docPartPr>
      <w:docPartBody>
        <w:p w:rsidR="00875A17" w:rsidRDefault="00D66CFA">
          <w:pPr>
            <w:pStyle w:val="9ED9D0AA6CEF4C338C27CF37B1A36069"/>
          </w:pPr>
          <w:r>
            <w:t>Sélectionnez un élément.</w:t>
          </w:r>
        </w:p>
      </w:docPartBody>
    </w:docPart>
    <w:docPart>
      <w:docPartPr>
        <w:name w:val="DF1D60465BE349749ED67B2B1E45E71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6479B9-7FDA-40B3-89EA-EB09F35C3189}"/>
      </w:docPartPr>
      <w:docPartBody>
        <w:p w:rsidR="00875A17" w:rsidRDefault="00D66CFA">
          <w:pPr>
            <w:pStyle w:val="DF1D60465BE349749ED67B2B1E45E715"/>
          </w:pPr>
          <w:r>
            <w:rPr>
              <w:rStyle w:val="Textedelespacerserv"/>
            </w:rPr>
            <w:t>Sélectionnez un élément.</w:t>
          </w:r>
        </w:p>
      </w:docPartBody>
    </w:docPart>
    <w:docPart>
      <w:docPartPr>
        <w:name w:val="85B07DB27CEB4D61B7C359746FF330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9867BD-29E5-4BBE-8540-7418B533848E}"/>
      </w:docPartPr>
      <w:docPartBody>
        <w:p w:rsidR="00875A17" w:rsidRDefault="00D66CFA">
          <w:pPr>
            <w:pStyle w:val="85B07DB27CEB4D61B7C359746FF330DC"/>
          </w:pPr>
          <w:r>
            <w:t>Cliquez ici pour saisir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BR-OCRB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FA"/>
    <w:rsid w:val="00875A17"/>
    <w:rsid w:val="00BC437E"/>
    <w:rsid w:val="00D6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ED9D0AA6CEF4C338C27CF37B1A36069">
    <w:name w:val="9ED9D0AA6CEF4C338C27CF37B1A36069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DF1D60465BE349749ED67B2B1E45E715">
    <w:name w:val="DF1D60465BE349749ED67B2B1E45E715"/>
  </w:style>
  <w:style w:type="paragraph" w:customStyle="1" w:styleId="85B07DB27CEB4D61B7C359746FF330DC">
    <w:name w:val="85B07DB27CEB4D61B7C359746FF330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D00B648868CD498F71DBAE3098F591" ma:contentTypeVersion="5" ma:contentTypeDescription="Crée un document." ma:contentTypeScope="" ma:versionID="67562d836f6b4b3624f26a8092c0c590">
  <xsd:schema xmlns:xsd="http://www.w3.org/2001/XMLSchema" xmlns:xs="http://www.w3.org/2001/XMLSchema" xmlns:p="http://schemas.microsoft.com/office/2006/metadata/properties" xmlns:ns3="13148e39-ee96-4d5c-b5d7-66a7cd0f5408" xmlns:ns4="06bde816-d1e4-438b-873a-264180d3bfb0" targetNamespace="http://schemas.microsoft.com/office/2006/metadata/properties" ma:root="true" ma:fieldsID="5470a9b3fd372fd36c5057cc8445571a" ns3:_="" ns4:_="">
    <xsd:import namespace="13148e39-ee96-4d5c-b5d7-66a7cd0f5408"/>
    <xsd:import namespace="06bde816-d1e4-438b-873a-264180d3bf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148e39-ee96-4d5c-b5d7-66a7cd0f54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bde816-d1e4-438b-873a-264180d3bf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03F15C-6624-4F16-ADB1-7703876F5A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211D59-7E71-4586-AA47-75E41A9DCC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148e39-ee96-4d5c-b5d7-66a7cd0f5408"/>
    <ds:schemaRef ds:uri="06bde816-d1e4-438b-873a-264180d3bf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BAD466-51DF-4BD8-9D7B-B471AAA30B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procesverbal_de_test.dotx</Template>
  <TotalTime>88</TotalTime>
  <Pages>15</Pages>
  <Words>1688</Words>
  <Characters>9285</Characters>
  <Application>Microsoft Office Word</Application>
  <DocSecurity>0</DocSecurity>
  <Lines>77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Testprotokoll</vt:lpstr>
      <vt:lpstr>Testprotokoll</vt:lpstr>
    </vt:vector>
  </TitlesOfParts>
  <Manager>Libor F. Stoupa</Manager>
  <Company>Stoupa &amp; Partners AG</Company>
  <LinksUpToDate>false</LinksUpToDate>
  <CharactersWithSpaces>10952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subject>Dokumentvorlage HERMES 5.1</dc:subject>
  <dc:creator>Sébastien Berger</dc:creator>
  <cp:keywords>HERMES</cp:keywords>
  <dc:description>Stoupa &amp; Partners AG / Münsingen 2016-2019_x000d_
Typografische Gestaltung und Grafiken wurden ausschliesslich mit herkömmlichen Office-Werkzeugen erstellt.</dc:description>
  <cp:lastModifiedBy>Sébastien Berger</cp:lastModifiedBy>
  <cp:revision>41</cp:revision>
  <cp:lastPrinted>2019-12-10T17:23:00Z</cp:lastPrinted>
  <dcterms:created xsi:type="dcterms:W3CDTF">2020-05-31T10:21:00Z</dcterms:created>
  <dcterms:modified xsi:type="dcterms:W3CDTF">2020-06-01T09:20:00Z</dcterms:modified>
  <cp:category>Microsoft Dokumentvorlage</cp:category>
  <cp:contentStatus>freigegeben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arbeitet von">
    <vt:lpwstr>Libor F. Stoupa</vt:lpwstr>
  </property>
  <property fmtid="{D5CDD505-2E9C-101B-9397-08002B2CF9AE}" pid="3" name="ContentTypeId">
    <vt:lpwstr>0x01010028D00B648868CD498F71DBAE3098F591</vt:lpwstr>
  </property>
</Properties>
</file>